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118" w:rsidRDefault="00404118">
      <w:r>
        <w:t>Boenigk’s assignments to complete/work on this week</w:t>
      </w:r>
    </w:p>
    <w:p w:rsidR="00937783" w:rsidRDefault="00404118">
      <w:r>
        <w:t>Week of:</w:t>
      </w:r>
      <w:r w:rsidR="00DB4AC3">
        <w:t xml:space="preserve"> October 9</w:t>
      </w:r>
      <w:r w:rsidR="00C47665">
        <w:t>, 2012</w:t>
      </w:r>
    </w:p>
    <w:p w:rsidR="00C47665" w:rsidRPr="00C47665" w:rsidRDefault="00C47665">
      <w:pPr>
        <w:rPr>
          <w:u w:val="single"/>
        </w:rPr>
      </w:pPr>
      <w:r w:rsidRPr="00C47665">
        <w:rPr>
          <w:u w:val="single"/>
        </w:rPr>
        <w:t>Assignment</w:t>
      </w:r>
      <w:r w:rsidRPr="00C47665">
        <w:rPr>
          <w:u w:val="single"/>
        </w:rPr>
        <w:tab/>
      </w:r>
      <w:r w:rsidRPr="00C47665">
        <w:rPr>
          <w:u w:val="single"/>
        </w:rPr>
        <w:tab/>
      </w:r>
      <w:r w:rsidR="00A6440E">
        <w:rPr>
          <w:u w:val="single"/>
        </w:rPr>
        <w:tab/>
        <w:t>Priority</w:t>
      </w:r>
      <w:r w:rsidRPr="00C47665">
        <w:rPr>
          <w:u w:val="single"/>
        </w:rPr>
        <w:tab/>
      </w:r>
      <w:r w:rsidRPr="00C47665">
        <w:rPr>
          <w:u w:val="single"/>
        </w:rPr>
        <w:tab/>
      </w:r>
      <w:r w:rsidR="00863795">
        <w:rPr>
          <w:u w:val="single"/>
        </w:rPr>
        <w:t xml:space="preserve">Week’s </w:t>
      </w:r>
      <w:r w:rsidRPr="00C47665">
        <w:rPr>
          <w:u w:val="single"/>
        </w:rPr>
        <w:t>Tasks</w:t>
      </w:r>
      <w:r w:rsidRPr="00C47665">
        <w:rPr>
          <w:u w:val="single"/>
        </w:rPr>
        <w:tab/>
      </w:r>
      <w:r w:rsidRPr="00C47665">
        <w:rPr>
          <w:u w:val="single"/>
        </w:rPr>
        <w:tab/>
      </w:r>
      <w:r w:rsidRPr="00C47665">
        <w:rPr>
          <w:u w:val="single"/>
        </w:rPr>
        <w:tab/>
        <w:t>Time Requirement</w:t>
      </w:r>
    </w:p>
    <w:p w:rsidR="00955645" w:rsidRDefault="00955645" w:rsidP="00AB7EC2">
      <w:pPr>
        <w:pStyle w:val="ListParagraph"/>
        <w:numPr>
          <w:ilvl w:val="0"/>
          <w:numId w:val="1"/>
        </w:numPr>
        <w:ind w:left="360"/>
      </w:pPr>
      <w:r>
        <w:t>New SL&amp;R Refs</w:t>
      </w:r>
      <w:r>
        <w:tab/>
      </w:r>
      <w:r>
        <w:tab/>
        <w:t>4</w:t>
      </w:r>
      <w:r>
        <w:tab/>
      </w:r>
      <w:r>
        <w:tab/>
        <w:t>input (new)</w:t>
      </w:r>
      <w:r>
        <w:tab/>
      </w:r>
      <w:r>
        <w:tab/>
      </w:r>
      <w:r>
        <w:tab/>
      </w:r>
      <w:r>
        <w:tab/>
        <w:t>as needed</w:t>
      </w:r>
    </w:p>
    <w:p w:rsidR="00C47665" w:rsidRDefault="00907FD6" w:rsidP="00AB7EC2">
      <w:pPr>
        <w:pStyle w:val="ListParagraph"/>
        <w:numPr>
          <w:ilvl w:val="0"/>
          <w:numId w:val="1"/>
        </w:numPr>
        <w:ind w:left="360"/>
      </w:pPr>
      <w:r>
        <w:t xml:space="preserve">Sec Lending </w:t>
      </w:r>
      <w:r w:rsidR="00E02DBF">
        <w:t>charts</w:t>
      </w:r>
      <w:r>
        <w:tab/>
      </w:r>
      <w:r w:rsidR="00AB7EC2">
        <w:tab/>
      </w:r>
      <w:r w:rsidR="00955645">
        <w:t>3</w:t>
      </w:r>
      <w:r w:rsidR="00E02DBF">
        <w:tab/>
      </w:r>
      <w:r>
        <w:tab/>
      </w:r>
      <w:r w:rsidR="00C47665">
        <w:t>read &amp; input references</w:t>
      </w:r>
      <w:r w:rsidR="00C47665">
        <w:tab/>
      </w:r>
      <w:r w:rsidR="00C47665">
        <w:tab/>
      </w:r>
      <w:r w:rsidR="00C47665">
        <w:tab/>
        <w:t>1 hour</w:t>
      </w:r>
    </w:p>
    <w:p w:rsidR="00A6440E" w:rsidRDefault="00A6440E" w:rsidP="00C47665">
      <w:pPr>
        <w:pStyle w:val="ListParagraph"/>
        <w:numPr>
          <w:ilvl w:val="0"/>
          <w:numId w:val="1"/>
        </w:numPr>
        <w:ind w:left="360"/>
      </w:pPr>
      <w:r>
        <w:t>Cecilia’s</w:t>
      </w:r>
      <w:r w:rsidR="00955645">
        <w:t xml:space="preserve"> </w:t>
      </w:r>
      <w:r w:rsidR="00DD0C56">
        <w:t>programs</w:t>
      </w:r>
      <w:r w:rsidR="00DD0C56">
        <w:tab/>
      </w:r>
      <w:r w:rsidR="00955645">
        <w:tab/>
        <w:t>1</w:t>
      </w:r>
      <w:r w:rsidR="00955645">
        <w:tab/>
      </w:r>
      <w:r w:rsidR="00955645">
        <w:tab/>
      </w:r>
      <w:r w:rsidR="00DD0C56">
        <w:t>run and merge w/ Joe</w:t>
      </w:r>
      <w:r w:rsidR="00DD0C56">
        <w:tab/>
      </w:r>
      <w:r w:rsidR="00955645">
        <w:tab/>
      </w:r>
      <w:r w:rsidR="00955645">
        <w:tab/>
        <w:t>2-3</w:t>
      </w:r>
      <w:r>
        <w:t xml:space="preserve"> hours</w:t>
      </w:r>
    </w:p>
    <w:p w:rsidR="00C47665" w:rsidRDefault="00093668" w:rsidP="00C47665">
      <w:pPr>
        <w:pStyle w:val="ListParagraph"/>
        <w:numPr>
          <w:ilvl w:val="0"/>
          <w:numId w:val="1"/>
        </w:numPr>
        <w:ind w:left="360"/>
      </w:pPr>
      <w:proofErr w:type="spellStart"/>
      <w:r>
        <w:t>Kiley’s</w:t>
      </w:r>
      <w:proofErr w:type="spellEnd"/>
      <w:r>
        <w:t xml:space="preserve"> project</w:t>
      </w:r>
      <w:r>
        <w:tab/>
      </w:r>
      <w:r>
        <w:tab/>
      </w:r>
      <w:r w:rsidR="00955645">
        <w:t>2</w:t>
      </w:r>
      <w:r w:rsidR="00A6440E">
        <w:tab/>
      </w:r>
      <w:r w:rsidR="00A6440E">
        <w:tab/>
      </w:r>
      <w:r w:rsidR="00955645">
        <w:t>database/regressions</w:t>
      </w:r>
      <w:r w:rsidR="00907FD6">
        <w:tab/>
      </w:r>
      <w:r w:rsidR="00907FD6">
        <w:tab/>
      </w:r>
      <w:r w:rsidR="00907FD6">
        <w:tab/>
        <w:t>30</w:t>
      </w:r>
      <w:r>
        <w:t>+ hours</w:t>
      </w:r>
    </w:p>
    <w:p w:rsidR="00093668" w:rsidRDefault="00093668" w:rsidP="00C47665">
      <w:pPr>
        <w:pStyle w:val="ListParagraph"/>
        <w:numPr>
          <w:ilvl w:val="0"/>
          <w:numId w:val="1"/>
        </w:numPr>
        <w:ind w:left="360"/>
      </w:pPr>
      <w:r>
        <w:t>FCI charts</w:t>
      </w:r>
      <w:r>
        <w:tab/>
      </w:r>
      <w:r>
        <w:tab/>
      </w:r>
      <w:r>
        <w:tab/>
      </w:r>
      <w:r w:rsidR="00955645">
        <w:t>5</w:t>
      </w:r>
      <w:r w:rsidR="00A6440E">
        <w:tab/>
      </w:r>
      <w:r w:rsidR="00A6440E">
        <w:tab/>
      </w:r>
      <w:r>
        <w:t>fix details &amp; get updated data</w:t>
      </w:r>
      <w:r>
        <w:tab/>
      </w:r>
      <w:r>
        <w:tab/>
        <w:t>3 hours</w:t>
      </w:r>
    </w:p>
    <w:p w:rsidR="00A6440E" w:rsidRDefault="00093668" w:rsidP="00A6440E">
      <w:pPr>
        <w:pStyle w:val="ListParagraph"/>
        <w:numPr>
          <w:ilvl w:val="0"/>
          <w:numId w:val="1"/>
        </w:numPr>
        <w:ind w:left="360"/>
      </w:pPr>
      <w:r>
        <w:t>Read on risk modeling</w:t>
      </w:r>
      <w:r>
        <w:tab/>
      </w:r>
      <w:r w:rsidR="00955645">
        <w:t>6</w:t>
      </w:r>
      <w:r w:rsidR="00A6440E">
        <w:tab/>
      </w:r>
      <w:r w:rsidR="00A6440E">
        <w:tab/>
      </w:r>
      <w:r>
        <w:t>read</w:t>
      </w:r>
      <w:r>
        <w:tab/>
      </w:r>
      <w:r>
        <w:tab/>
      </w:r>
      <w:r>
        <w:tab/>
      </w:r>
      <w:r>
        <w:tab/>
      </w:r>
      <w:r>
        <w:tab/>
        <w:t>extra time</w:t>
      </w:r>
    </w:p>
    <w:p w:rsidR="00A6440E" w:rsidRPr="00A6440E" w:rsidRDefault="00A6440E" w:rsidP="00A6440E">
      <w:pPr>
        <w:rPr>
          <w:u w:val="single"/>
        </w:rPr>
      </w:pPr>
      <w:r w:rsidRPr="00A6440E">
        <w:rPr>
          <w:u w:val="single"/>
        </w:rPr>
        <w:t>Assignment</w:t>
      </w:r>
      <w:r w:rsidRPr="00A6440E">
        <w:rPr>
          <w:u w:val="single"/>
        </w:rPr>
        <w:tab/>
      </w:r>
      <w:r w:rsidRPr="00A6440E">
        <w:rPr>
          <w:u w:val="single"/>
        </w:rPr>
        <w:tab/>
      </w:r>
      <w:r w:rsidRPr="00A6440E">
        <w:rPr>
          <w:u w:val="single"/>
        </w:rPr>
        <w:tab/>
      </w:r>
      <w:r w:rsidRPr="00A6440E">
        <w:rPr>
          <w:u w:val="single"/>
        </w:rPr>
        <w:tab/>
        <w:t>Time</w:t>
      </w:r>
      <w:r w:rsidR="00096BA1">
        <w:rPr>
          <w:u w:val="single"/>
        </w:rPr>
        <w:t xml:space="preserve"> Put</w:t>
      </w:r>
      <w:r w:rsidRPr="00A6440E">
        <w:rPr>
          <w:u w:val="single"/>
        </w:rPr>
        <w:t xml:space="preserve"> In</w:t>
      </w:r>
      <w:r w:rsidR="00863795">
        <w:rPr>
          <w:u w:val="single"/>
        </w:rPr>
        <w:tab/>
      </w:r>
      <w:r w:rsidR="00863795">
        <w:rPr>
          <w:u w:val="single"/>
        </w:rPr>
        <w:tab/>
      </w:r>
      <w:r w:rsidR="00863795">
        <w:rPr>
          <w:u w:val="single"/>
        </w:rPr>
        <w:tab/>
      </w:r>
      <w:r w:rsidR="00863795">
        <w:rPr>
          <w:u w:val="single"/>
        </w:rPr>
        <w:tab/>
        <w:t>Complete? (Y or N)</w:t>
      </w:r>
    </w:p>
    <w:p w:rsidR="00907FD6" w:rsidRDefault="00907FD6" w:rsidP="00A6440E">
      <w:pPr>
        <w:pStyle w:val="ListParagraph"/>
        <w:numPr>
          <w:ilvl w:val="0"/>
          <w:numId w:val="2"/>
        </w:numPr>
      </w:pPr>
      <w:r>
        <w:t>Sec Lending &amp;Repo references</w:t>
      </w:r>
      <w:r>
        <w:tab/>
      </w:r>
      <w:r w:rsidR="002A3CCD">
        <w:t>0 hours</w:t>
      </w:r>
      <w:r w:rsidR="00955645">
        <w:tab/>
      </w:r>
      <w:r w:rsidR="00955645">
        <w:tab/>
      </w:r>
      <w:r w:rsidR="00955645">
        <w:tab/>
      </w:r>
      <w:r w:rsidR="00955645">
        <w:tab/>
      </w:r>
      <w:r w:rsidR="00955645">
        <w:tab/>
      </w:r>
      <w:r w:rsidR="00955645">
        <w:tab/>
      </w:r>
    </w:p>
    <w:p w:rsidR="00A6440E" w:rsidRDefault="00907FD6" w:rsidP="00A6440E">
      <w:pPr>
        <w:pStyle w:val="ListParagraph"/>
        <w:numPr>
          <w:ilvl w:val="0"/>
          <w:numId w:val="2"/>
        </w:numPr>
      </w:pPr>
      <w:r>
        <w:t xml:space="preserve">Sec Lending </w:t>
      </w:r>
      <w:r w:rsidR="00E02DBF">
        <w:t>charts</w:t>
      </w:r>
      <w:r w:rsidR="00A6440E">
        <w:tab/>
      </w:r>
      <w:r w:rsidR="00A6440E">
        <w:tab/>
      </w:r>
      <w:r w:rsidR="00A6440E">
        <w:tab/>
      </w:r>
      <w:r w:rsidR="002A3CCD">
        <w:t>0 hours</w:t>
      </w:r>
      <w:r w:rsidR="00FB6720">
        <w:tab/>
      </w:r>
      <w:r w:rsidR="00FB6720">
        <w:tab/>
      </w:r>
      <w:r w:rsidR="00FB6720">
        <w:tab/>
      </w:r>
      <w:r w:rsidR="00FB6720">
        <w:tab/>
      </w:r>
      <w:r w:rsidR="00FB6720">
        <w:tab/>
      </w:r>
      <w:r w:rsidR="00FB6720">
        <w:tab/>
      </w:r>
    </w:p>
    <w:p w:rsidR="00A6440E" w:rsidRDefault="00A6440E" w:rsidP="00A6440E">
      <w:pPr>
        <w:pStyle w:val="ListParagraph"/>
        <w:numPr>
          <w:ilvl w:val="0"/>
          <w:numId w:val="2"/>
        </w:numPr>
      </w:pPr>
      <w:r>
        <w:t xml:space="preserve">Cecilia’s </w:t>
      </w:r>
      <w:r w:rsidR="00E03E46">
        <w:t>programs</w:t>
      </w:r>
      <w:r w:rsidR="00E03E46">
        <w:tab/>
      </w:r>
      <w:r w:rsidR="00E03E46">
        <w:tab/>
      </w:r>
      <w:r w:rsidR="00E03E46">
        <w:tab/>
        <w:t>4 hours</w:t>
      </w:r>
      <w:r w:rsidR="005B39E1">
        <w:tab/>
      </w:r>
      <w:r w:rsidR="00E03E46">
        <w:tab/>
      </w:r>
      <w:r w:rsidR="00E03E46">
        <w:tab/>
      </w:r>
      <w:r w:rsidR="00E03E46">
        <w:tab/>
      </w:r>
      <w:r w:rsidR="00E03E46">
        <w:tab/>
      </w:r>
      <w:r w:rsidR="00E03E46">
        <w:tab/>
        <w:t>Y</w:t>
      </w:r>
      <w:r w:rsidR="00863795">
        <w:tab/>
      </w:r>
      <w:r w:rsidR="00863795">
        <w:tab/>
      </w:r>
    </w:p>
    <w:p w:rsidR="00A6440E" w:rsidRDefault="00A6440E" w:rsidP="00A6440E">
      <w:pPr>
        <w:pStyle w:val="ListParagraph"/>
        <w:numPr>
          <w:ilvl w:val="0"/>
          <w:numId w:val="2"/>
        </w:numPr>
      </w:pPr>
      <w:proofErr w:type="spellStart"/>
      <w:r>
        <w:t>Kiley’s</w:t>
      </w:r>
      <w:proofErr w:type="spellEnd"/>
      <w:r>
        <w:t xml:space="preserve"> project</w:t>
      </w:r>
      <w:r>
        <w:tab/>
      </w:r>
      <w:r>
        <w:tab/>
      </w:r>
      <w:r>
        <w:tab/>
      </w:r>
      <w:r w:rsidR="002A3CCD">
        <w:t>28 hours</w:t>
      </w:r>
      <w:bookmarkStart w:id="0" w:name="_GoBack"/>
      <w:bookmarkEnd w:id="0"/>
      <w:r w:rsidR="00955645">
        <w:tab/>
      </w:r>
      <w:r w:rsidR="002F1880">
        <w:tab/>
      </w:r>
      <w:r w:rsidR="002F1880">
        <w:tab/>
      </w:r>
      <w:r w:rsidR="002F1880">
        <w:tab/>
      </w:r>
      <w:r w:rsidR="002F1880">
        <w:tab/>
      </w:r>
      <w:r w:rsidR="002F1880">
        <w:tab/>
      </w:r>
    </w:p>
    <w:p w:rsidR="00A6440E" w:rsidRDefault="00955645" w:rsidP="00A6440E">
      <w:pPr>
        <w:pStyle w:val="ListParagraph"/>
        <w:numPr>
          <w:ilvl w:val="0"/>
          <w:numId w:val="2"/>
        </w:numPr>
      </w:pPr>
      <w:r>
        <w:t>FCI charts</w:t>
      </w:r>
      <w:r>
        <w:tab/>
      </w:r>
      <w:r>
        <w:tab/>
      </w:r>
      <w:r>
        <w:tab/>
      </w:r>
      <w:r>
        <w:tab/>
      </w:r>
      <w:r w:rsidR="002A3CCD">
        <w:t>0 hours</w:t>
      </w:r>
      <w:r w:rsidR="00FB6720">
        <w:tab/>
      </w:r>
      <w:r w:rsidR="00FB6720">
        <w:tab/>
      </w:r>
      <w:r w:rsidR="00FB6720">
        <w:tab/>
      </w:r>
      <w:r w:rsidR="00FB6720">
        <w:tab/>
      </w:r>
      <w:r w:rsidR="00FB6720">
        <w:tab/>
      </w:r>
      <w:r w:rsidR="00FB6720">
        <w:tab/>
      </w:r>
    </w:p>
    <w:p w:rsidR="00404118" w:rsidRDefault="00A6440E" w:rsidP="00955645">
      <w:pPr>
        <w:pStyle w:val="ListParagraph"/>
        <w:numPr>
          <w:ilvl w:val="0"/>
          <w:numId w:val="2"/>
        </w:numPr>
      </w:pPr>
      <w:r>
        <w:t>Read on risk modeling</w:t>
      </w:r>
      <w:r w:rsidR="002F1880">
        <w:tab/>
      </w:r>
      <w:r w:rsidR="002F1880">
        <w:tab/>
      </w:r>
      <w:r w:rsidR="002A3CCD">
        <w:t>0 hours</w:t>
      </w:r>
      <w:r w:rsidR="002F1880">
        <w:tab/>
      </w:r>
      <w:r w:rsidR="002F1880">
        <w:tab/>
      </w:r>
      <w:r w:rsidR="002F1880">
        <w:tab/>
      </w:r>
      <w:r w:rsidR="002F1880">
        <w:tab/>
      </w:r>
      <w:r w:rsidR="002F1880">
        <w:tab/>
      </w:r>
      <w:r w:rsidR="002F1880">
        <w:tab/>
      </w:r>
    </w:p>
    <w:sectPr w:rsidR="00404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4B84"/>
    <w:multiLevelType w:val="hybridMultilevel"/>
    <w:tmpl w:val="45043D7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67066B"/>
    <w:multiLevelType w:val="hybridMultilevel"/>
    <w:tmpl w:val="F09E8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118"/>
    <w:rsid w:val="000253D2"/>
    <w:rsid w:val="00093668"/>
    <w:rsid w:val="00096BA1"/>
    <w:rsid w:val="00246BDB"/>
    <w:rsid w:val="002A3CCD"/>
    <w:rsid w:val="002F1880"/>
    <w:rsid w:val="002F67F1"/>
    <w:rsid w:val="00334649"/>
    <w:rsid w:val="00404118"/>
    <w:rsid w:val="00424EB6"/>
    <w:rsid w:val="00502E73"/>
    <w:rsid w:val="005B39E1"/>
    <w:rsid w:val="00863795"/>
    <w:rsid w:val="00907FD6"/>
    <w:rsid w:val="00937783"/>
    <w:rsid w:val="00955645"/>
    <w:rsid w:val="0098738B"/>
    <w:rsid w:val="00A6440E"/>
    <w:rsid w:val="00AB7EC2"/>
    <w:rsid w:val="00B51015"/>
    <w:rsid w:val="00B825AA"/>
    <w:rsid w:val="00C43FDE"/>
    <w:rsid w:val="00C47665"/>
    <w:rsid w:val="00DB4AC3"/>
    <w:rsid w:val="00DD0C56"/>
    <w:rsid w:val="00E02DBF"/>
    <w:rsid w:val="00E03E46"/>
    <w:rsid w:val="00FB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CE19BF43</Template>
  <TotalTime>2819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E Boenigk</dc:creator>
  <cp:lastModifiedBy>Rachel E Boenigk</cp:lastModifiedBy>
  <cp:revision>6</cp:revision>
  <cp:lastPrinted>2012-10-02T13:14:00Z</cp:lastPrinted>
  <dcterms:created xsi:type="dcterms:W3CDTF">2012-10-09T17:52:00Z</dcterms:created>
  <dcterms:modified xsi:type="dcterms:W3CDTF">2012-10-12T14:21:00Z</dcterms:modified>
</cp:coreProperties>
</file>