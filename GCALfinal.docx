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36FD" w:rsidRPr="008E3063" w:rsidRDefault="00C10DCD" w:rsidP="00A97524">
      <w:pPr>
        <w:spacing w:line="240" w:lineRule="auto"/>
        <w:rPr>
          <w:rFonts w:ascii="Modern No. 20" w:hAnsi="Modern No. 20"/>
        </w:rPr>
      </w:pPr>
      <w:r w:rsidRPr="008E3063">
        <w:rPr>
          <w:rFonts w:ascii="Modern No. 20" w:hAnsi="Modern No. 20"/>
        </w:rPr>
        <w:t>Dear Gunnar,</w:t>
      </w:r>
    </w:p>
    <w:p w:rsidR="00C10DCD" w:rsidRPr="008E3063" w:rsidRDefault="00C10DCD" w:rsidP="00A97524">
      <w:pPr>
        <w:spacing w:line="240" w:lineRule="auto"/>
        <w:rPr>
          <w:rFonts w:ascii="Modern No. 20" w:hAnsi="Modern No. 20"/>
        </w:rPr>
      </w:pPr>
      <w:r w:rsidRPr="008E3063">
        <w:rPr>
          <w:rFonts w:ascii="Modern No. 20" w:hAnsi="Modern No. 20"/>
        </w:rPr>
        <w:t>Today you get confirmed into the United Methodist Church! CONGRATULATIONS!!!!!!!</w:t>
      </w:r>
      <w:r w:rsidR="00A97524" w:rsidRPr="008E3063">
        <w:rPr>
          <w:rFonts w:ascii="Modern No. 20" w:hAnsi="Modern No. 20"/>
        </w:rPr>
        <w:t xml:space="preserve"> I know you’ve worked so hard to get to today. I’m very proud of you and so is the rest of your family. </w:t>
      </w:r>
    </w:p>
    <w:p w:rsidR="00A97524" w:rsidRPr="008E3063" w:rsidRDefault="00A97524" w:rsidP="00A97524">
      <w:pPr>
        <w:spacing w:line="240" w:lineRule="auto"/>
        <w:rPr>
          <w:rFonts w:ascii="Modern No. 20" w:hAnsi="Modern No. 20"/>
        </w:rPr>
      </w:pPr>
      <w:r w:rsidRPr="008E3063">
        <w:rPr>
          <w:rFonts w:ascii="Modern No. 20" w:hAnsi="Modern No. 20"/>
        </w:rPr>
        <w:t xml:space="preserve">I hope you understand the importance of today. Today, you accept Jesus Christ as your Lord and Savior. This means that you get to stand in front of the congregation, gathered friends and family and say that 1) you believe that Jesus Christ died for your sins, 2) you believe in God, Jesus and the Holy Spirit and 3) that you are sinner who needs saving. Jesus says that, “I am the way, the truth, and the life. </w:t>
      </w:r>
      <w:proofErr w:type="gramStart"/>
      <w:r w:rsidRPr="008E3063">
        <w:rPr>
          <w:rFonts w:ascii="Modern No. 20" w:hAnsi="Modern No. 20"/>
        </w:rPr>
        <w:t>No one can come to the Father except through me” (John 14:6, NLT).</w:t>
      </w:r>
      <w:proofErr w:type="gramEnd"/>
      <w:r w:rsidRPr="008E3063">
        <w:rPr>
          <w:rFonts w:ascii="Modern No. 20" w:hAnsi="Modern No. 20"/>
        </w:rPr>
        <w:t xml:space="preserve"> This means that if Heaven forbid, you die today, you get to go to Heaven and spend eternity with The Father, The Son and The Holy Spirit.</w:t>
      </w:r>
    </w:p>
    <w:p w:rsidR="00A97524" w:rsidRPr="008E3063" w:rsidRDefault="00A97524" w:rsidP="00A97524">
      <w:pPr>
        <w:spacing w:line="240" w:lineRule="auto"/>
        <w:rPr>
          <w:rFonts w:ascii="Modern No. 20" w:hAnsi="Modern No. 20"/>
        </w:rPr>
      </w:pPr>
      <w:r w:rsidRPr="008E3063">
        <w:rPr>
          <w:rFonts w:ascii="Modern No. 20" w:hAnsi="Modern No. 20"/>
        </w:rPr>
        <w:t>Anyway, I hope that you enjoy your special day today. Here are some verses to help you understand the importance of your confirmation.</w:t>
      </w:r>
    </w:p>
    <w:p w:rsidR="008E3063" w:rsidRDefault="008E3063" w:rsidP="00A97524">
      <w:pPr>
        <w:spacing w:line="240" w:lineRule="auto"/>
        <w:rPr>
          <w:rFonts w:ascii="Modern No. 20" w:hAnsi="Modern No. 20"/>
        </w:rPr>
      </w:pPr>
    </w:p>
    <w:p w:rsidR="00A97524" w:rsidRPr="008E3063" w:rsidRDefault="00A97524" w:rsidP="00A97524">
      <w:pPr>
        <w:spacing w:line="240" w:lineRule="auto"/>
        <w:rPr>
          <w:rFonts w:ascii="Modern No. 20" w:hAnsi="Modern No. 20"/>
        </w:rPr>
      </w:pPr>
      <w:r w:rsidRPr="008E3063">
        <w:rPr>
          <w:rFonts w:ascii="Modern No. 20" w:hAnsi="Modern No. 20"/>
        </w:rPr>
        <w:t>Psalm 27:1 (NRSV), “The Lord is my light and my salvation; whom shall I fear? The Lord is the stronghold of my life; of whom shall I be afraid?”</w:t>
      </w:r>
    </w:p>
    <w:p w:rsidR="00A97524" w:rsidRPr="008E3063" w:rsidRDefault="00A97524" w:rsidP="00A97524">
      <w:pPr>
        <w:spacing w:line="240" w:lineRule="auto"/>
        <w:rPr>
          <w:rFonts w:ascii="Modern No. 20" w:hAnsi="Modern No. 20"/>
        </w:rPr>
      </w:pPr>
      <w:r w:rsidRPr="008E3063">
        <w:rPr>
          <w:rFonts w:ascii="Modern No. 20" w:hAnsi="Modern No. 20"/>
        </w:rPr>
        <w:t>Isaiah 41:10 (NRSV), “Do not fear, for I am with you, do not be afraid, for I am your God; I will strengthen you, I will help you, I will uphold you with my victorious right hand.”</w:t>
      </w:r>
    </w:p>
    <w:p w:rsidR="00A97524" w:rsidRPr="008E3063" w:rsidRDefault="00A97524" w:rsidP="00A97524">
      <w:pPr>
        <w:spacing w:line="240" w:lineRule="auto"/>
        <w:rPr>
          <w:rFonts w:ascii="Modern No. 20" w:hAnsi="Modern No. 20"/>
        </w:rPr>
      </w:pPr>
      <w:r w:rsidRPr="008E3063">
        <w:rPr>
          <w:rFonts w:ascii="Modern No. 20" w:hAnsi="Modern No. 20"/>
        </w:rPr>
        <w:t>John 8:12 (NLT), “Jesus spoke to the people once more and said, ‘I am the light of the world. If you follow me, you won’t have to walk in darkness, because you will have the light that leads to life.’”</w:t>
      </w:r>
    </w:p>
    <w:p w:rsidR="00A97524" w:rsidRPr="008E3063" w:rsidRDefault="00A97524" w:rsidP="00A97524">
      <w:pPr>
        <w:spacing w:line="240" w:lineRule="auto"/>
        <w:rPr>
          <w:rFonts w:ascii="Modern No. 20" w:hAnsi="Modern No. 20"/>
        </w:rPr>
      </w:pPr>
      <w:r w:rsidRPr="008E3063">
        <w:rPr>
          <w:rFonts w:ascii="Modern No. 20" w:hAnsi="Modern No. 20"/>
        </w:rPr>
        <w:t>John 15:5 (NLT), “Yes, I am the vine; you are the branches. Those who remain in me, and I in them, will produce much fruit. For apart from me you can do nothing.”</w:t>
      </w:r>
    </w:p>
    <w:p w:rsidR="00A97524" w:rsidRPr="008E3063" w:rsidRDefault="00A97524" w:rsidP="00A97524">
      <w:pPr>
        <w:spacing w:line="240" w:lineRule="auto"/>
        <w:rPr>
          <w:rFonts w:ascii="Modern No. 20" w:hAnsi="Modern No. 20"/>
        </w:rPr>
      </w:pPr>
      <w:r w:rsidRPr="008E3063">
        <w:rPr>
          <w:rFonts w:ascii="Modern No. 20" w:hAnsi="Modern No. 20"/>
        </w:rPr>
        <w:t>Colossians 3:17 (NIV), “And whatever you do, whether in word or deed, do it all in the name of the Lord Jesus, giving thanks to God the Father through him.”</w:t>
      </w:r>
    </w:p>
    <w:p w:rsidR="008E3063" w:rsidRPr="008E3063" w:rsidRDefault="008E3063" w:rsidP="00A97524">
      <w:pPr>
        <w:spacing w:line="240" w:lineRule="auto"/>
        <w:rPr>
          <w:rFonts w:ascii="Modern No. 20" w:hAnsi="Modern No. 20"/>
        </w:rPr>
      </w:pPr>
      <w:proofErr w:type="gramStart"/>
      <w:r w:rsidRPr="008E3063">
        <w:rPr>
          <w:rFonts w:ascii="Modern No. 20" w:hAnsi="Modern No. 20"/>
        </w:rPr>
        <w:t xml:space="preserve">Revelations 2:10 (NIV), “Be faithful, even to the point of death, and I will give </w:t>
      </w:r>
      <w:proofErr w:type="spellStart"/>
      <w:r w:rsidRPr="008E3063">
        <w:rPr>
          <w:rFonts w:ascii="Modern No. 20" w:hAnsi="Modern No. 20"/>
        </w:rPr>
        <w:t>you</w:t>
      </w:r>
      <w:proofErr w:type="spellEnd"/>
      <w:r w:rsidRPr="008E3063">
        <w:rPr>
          <w:rFonts w:ascii="Modern No. 20" w:hAnsi="Modern No. 20"/>
        </w:rPr>
        <w:t xml:space="preserve"> life as your victor’s crown.”</w:t>
      </w:r>
      <w:proofErr w:type="gramEnd"/>
    </w:p>
    <w:p w:rsidR="008E3063" w:rsidRDefault="008E3063" w:rsidP="00A97524">
      <w:pPr>
        <w:spacing w:line="240" w:lineRule="auto"/>
        <w:rPr>
          <w:rFonts w:ascii="Modern No. 20" w:hAnsi="Modern No. 20"/>
        </w:rPr>
      </w:pPr>
    </w:p>
    <w:p w:rsidR="008E3063" w:rsidRPr="008E3063" w:rsidRDefault="008E3063" w:rsidP="00A97524">
      <w:pPr>
        <w:spacing w:line="240" w:lineRule="auto"/>
        <w:rPr>
          <w:rFonts w:ascii="Modern No. 20" w:hAnsi="Modern No. 20"/>
        </w:rPr>
      </w:pPr>
      <w:r>
        <w:rPr>
          <w:rFonts w:ascii="Modern No. 20" w:hAnsi="Modern No. 20"/>
        </w:rPr>
        <w:t>\</w:t>
      </w:r>
      <w:bookmarkStart w:id="0" w:name="_GoBack"/>
      <w:bookmarkEnd w:id="0"/>
      <w:r w:rsidRPr="008E3063">
        <w:rPr>
          <w:rFonts w:ascii="Modern No. 20" w:hAnsi="Modern No. 20"/>
        </w:rPr>
        <w:t xml:space="preserve">These </w:t>
      </w:r>
      <w:proofErr w:type="gramStart"/>
      <w:r w:rsidRPr="008E3063">
        <w:rPr>
          <w:rFonts w:ascii="Modern No. 20" w:hAnsi="Modern No. 20"/>
        </w:rPr>
        <w:t>are</w:t>
      </w:r>
      <w:proofErr w:type="gramEnd"/>
      <w:r w:rsidRPr="008E3063">
        <w:rPr>
          <w:rFonts w:ascii="Modern No. 20" w:hAnsi="Modern No. 20"/>
        </w:rPr>
        <w:t xml:space="preserve"> just a few verses to help you start your new journey in life. You will be going down the straight and narrow path. It won’t be easy or simple, but it will be worth it when you reach the gates of Heaven and Jesus says to you, “Well done my good and faithful servant.” Robert Frost wrote about the road less travelled saying, </w:t>
      </w:r>
    </w:p>
    <w:p w:rsidR="008E3063" w:rsidRPr="008E3063" w:rsidRDefault="008E3063" w:rsidP="008E3063">
      <w:pPr>
        <w:spacing w:line="240" w:lineRule="auto"/>
        <w:jc w:val="center"/>
        <w:rPr>
          <w:rFonts w:ascii="Modern No. 20" w:hAnsi="Modern No. 20"/>
        </w:rPr>
      </w:pPr>
      <w:r w:rsidRPr="008E3063">
        <w:rPr>
          <w:rFonts w:ascii="Modern No. 20" w:hAnsi="Modern No. 20"/>
        </w:rPr>
        <w:t>“</w:t>
      </w:r>
      <w:r w:rsidRPr="008E3063">
        <w:rPr>
          <w:rFonts w:ascii="Modern No. 20" w:hAnsi="Modern No. 20"/>
        </w:rPr>
        <w:t>Two roads diverged in a yellow wood,</w:t>
      </w:r>
      <w:r w:rsidRPr="008E3063">
        <w:rPr>
          <w:rFonts w:ascii="Modern No. 20" w:hAnsi="Modern No. 20"/>
        </w:rPr>
        <w:br/>
        <w:t>And sorry I could not travel both</w:t>
      </w:r>
      <w:r w:rsidRPr="008E3063">
        <w:rPr>
          <w:rFonts w:ascii="Modern No. 20" w:hAnsi="Modern No. 20"/>
        </w:rPr>
        <w:br/>
        <w:t>And be one traveler, long I stood</w:t>
      </w:r>
      <w:r w:rsidRPr="008E3063">
        <w:rPr>
          <w:rFonts w:ascii="Modern No. 20" w:hAnsi="Modern No. 20"/>
        </w:rPr>
        <w:br/>
        <w:t>And looked down one as far as I could</w:t>
      </w:r>
      <w:r w:rsidRPr="008E3063">
        <w:rPr>
          <w:rFonts w:ascii="Modern No. 20" w:hAnsi="Modern No. 20"/>
        </w:rPr>
        <w:br/>
        <w:t>To where it bent in the undergrowth;</w:t>
      </w:r>
      <w:r w:rsidRPr="008E3063">
        <w:rPr>
          <w:rFonts w:ascii="Modern No. 20" w:hAnsi="Modern No. 20"/>
        </w:rPr>
        <w:br/>
      </w:r>
      <w:r w:rsidRPr="008E3063">
        <w:rPr>
          <w:rFonts w:ascii="Modern No. 20" w:hAnsi="Modern No. 20"/>
        </w:rPr>
        <w:br/>
      </w:r>
      <w:r w:rsidRPr="008E3063">
        <w:rPr>
          <w:rFonts w:ascii="Modern No. 20" w:hAnsi="Modern No. 20"/>
        </w:rPr>
        <w:t>“</w:t>
      </w:r>
      <w:r w:rsidRPr="008E3063">
        <w:rPr>
          <w:rFonts w:ascii="Modern No. 20" w:hAnsi="Modern No. 20"/>
        </w:rPr>
        <w:t>Then took the other, as just as fair,</w:t>
      </w:r>
      <w:r w:rsidRPr="008E3063">
        <w:rPr>
          <w:rFonts w:ascii="Modern No. 20" w:hAnsi="Modern No. 20"/>
        </w:rPr>
        <w:br/>
        <w:t>And having perhaps the better claim</w:t>
      </w:r>
      <w:r w:rsidRPr="008E3063">
        <w:rPr>
          <w:rFonts w:ascii="Modern No. 20" w:hAnsi="Modern No. 20"/>
        </w:rPr>
        <w:br/>
        <w:t>Because it was grassy and wanted wear,</w:t>
      </w:r>
      <w:r w:rsidRPr="008E3063">
        <w:rPr>
          <w:rFonts w:ascii="Modern No. 20" w:hAnsi="Modern No. 20"/>
        </w:rPr>
        <w:br/>
        <w:t>Though as for that the passing there</w:t>
      </w:r>
      <w:r w:rsidRPr="008E3063">
        <w:rPr>
          <w:rFonts w:ascii="Modern No. 20" w:hAnsi="Modern No. 20"/>
        </w:rPr>
        <w:br/>
        <w:t>Had worn them really about the same,</w:t>
      </w:r>
      <w:r w:rsidRPr="008E3063">
        <w:rPr>
          <w:rFonts w:ascii="Modern No. 20" w:hAnsi="Modern No. 20"/>
        </w:rPr>
        <w:br/>
      </w:r>
      <w:r w:rsidRPr="008E3063">
        <w:rPr>
          <w:rFonts w:ascii="Modern No. 20" w:hAnsi="Modern No. 20"/>
        </w:rPr>
        <w:br/>
      </w:r>
      <w:r w:rsidRPr="008E3063">
        <w:rPr>
          <w:rFonts w:ascii="Modern No. 20" w:hAnsi="Modern No. 20"/>
        </w:rPr>
        <w:t>“</w:t>
      </w:r>
      <w:r w:rsidRPr="008E3063">
        <w:rPr>
          <w:rFonts w:ascii="Modern No. 20" w:hAnsi="Modern No. 20"/>
        </w:rPr>
        <w:t>And both that morning equally lay</w:t>
      </w:r>
      <w:r w:rsidRPr="008E3063">
        <w:rPr>
          <w:rFonts w:ascii="Modern No. 20" w:hAnsi="Modern No. 20"/>
        </w:rPr>
        <w:br/>
        <w:t>In leaves no step had trodden black.</w:t>
      </w:r>
      <w:r w:rsidRPr="008E3063">
        <w:rPr>
          <w:rFonts w:ascii="Modern No. 20" w:hAnsi="Modern No. 20"/>
        </w:rPr>
        <w:br/>
        <w:t>Oh, I marked the first for another day!</w:t>
      </w:r>
      <w:r w:rsidRPr="008E3063">
        <w:rPr>
          <w:rFonts w:ascii="Modern No. 20" w:hAnsi="Modern No. 20"/>
        </w:rPr>
        <w:br/>
      </w:r>
      <w:r w:rsidRPr="008E3063">
        <w:rPr>
          <w:rFonts w:ascii="Modern No. 20" w:hAnsi="Modern No. 20"/>
        </w:rPr>
        <w:lastRenderedPageBreak/>
        <w:t>Yet knowing how way leads on to way</w:t>
      </w:r>
      <w:r w:rsidRPr="008E3063">
        <w:rPr>
          <w:rFonts w:ascii="Modern No. 20" w:hAnsi="Modern No. 20"/>
        </w:rPr>
        <w:br/>
        <w:t>I doubted if I should ever come back.</w:t>
      </w:r>
      <w:r w:rsidRPr="008E3063">
        <w:rPr>
          <w:rFonts w:ascii="Modern No. 20" w:hAnsi="Modern No. 20"/>
        </w:rPr>
        <w:br/>
      </w:r>
      <w:r w:rsidRPr="008E3063">
        <w:rPr>
          <w:rFonts w:ascii="Modern No. 20" w:hAnsi="Modern No. 20"/>
        </w:rPr>
        <w:br/>
      </w:r>
      <w:r w:rsidRPr="008E3063">
        <w:rPr>
          <w:rFonts w:ascii="Modern No. 20" w:hAnsi="Modern No. 20"/>
        </w:rPr>
        <w:t>“</w:t>
      </w:r>
      <w:r w:rsidRPr="008E3063">
        <w:rPr>
          <w:rFonts w:ascii="Modern No. 20" w:hAnsi="Modern No. 20"/>
        </w:rPr>
        <w:t>I shall be telling this with a sigh</w:t>
      </w:r>
      <w:r w:rsidRPr="008E3063">
        <w:rPr>
          <w:rFonts w:ascii="Modern No. 20" w:hAnsi="Modern No. 20"/>
        </w:rPr>
        <w:br/>
        <w:t>Somewhere ages and ages hence</w:t>
      </w:r>
      <w:proofErr w:type="gramStart"/>
      <w:r w:rsidRPr="008E3063">
        <w:rPr>
          <w:rFonts w:ascii="Modern No. 20" w:hAnsi="Modern No. 20"/>
        </w:rPr>
        <w:t>:</w:t>
      </w:r>
      <w:proofErr w:type="gramEnd"/>
      <w:r w:rsidRPr="008E3063">
        <w:rPr>
          <w:rFonts w:ascii="Modern No. 20" w:hAnsi="Modern No. 20"/>
        </w:rPr>
        <w:br/>
        <w:t>Two roads diverged in a wood, and I,</w:t>
      </w:r>
      <w:r w:rsidRPr="008E3063">
        <w:rPr>
          <w:rFonts w:ascii="Modern No. 20" w:hAnsi="Modern No. 20"/>
        </w:rPr>
        <w:br/>
        <w:t>I took the one less traveled by,</w:t>
      </w:r>
      <w:r w:rsidRPr="008E3063">
        <w:rPr>
          <w:rFonts w:ascii="Modern No. 20" w:hAnsi="Modern No. 20"/>
        </w:rPr>
        <w:br/>
        <w:t>And that has made all the difference.</w:t>
      </w:r>
      <w:r w:rsidRPr="008E3063">
        <w:rPr>
          <w:rFonts w:ascii="Modern No. 20" w:hAnsi="Modern No. 20"/>
        </w:rPr>
        <w:t>”</w:t>
      </w:r>
    </w:p>
    <w:p w:rsidR="008E3063" w:rsidRPr="008E3063" w:rsidRDefault="008E3063" w:rsidP="008E3063">
      <w:pPr>
        <w:spacing w:line="240" w:lineRule="auto"/>
        <w:rPr>
          <w:rFonts w:ascii="Modern No. 20" w:hAnsi="Modern No. 20"/>
        </w:rPr>
      </w:pPr>
      <w:r w:rsidRPr="008E3063">
        <w:rPr>
          <w:rFonts w:ascii="Modern No. 20" w:hAnsi="Modern No. 20"/>
        </w:rPr>
        <w:t>I know this letter is a little sporadic. I’m just trying to relay all of the relevant information to you that I can. I’ll leave you with this…</w:t>
      </w:r>
    </w:p>
    <w:p w:rsidR="008E3063" w:rsidRPr="008E3063" w:rsidRDefault="008E3063" w:rsidP="008E3063">
      <w:pPr>
        <w:spacing w:line="240" w:lineRule="auto"/>
        <w:rPr>
          <w:rFonts w:ascii="Modern No. 20" w:hAnsi="Modern No. 20"/>
        </w:rPr>
      </w:pPr>
      <w:r w:rsidRPr="008E3063">
        <w:rPr>
          <w:rFonts w:ascii="Modern No. 20" w:hAnsi="Modern No. 20"/>
        </w:rPr>
        <w:t>I hope you enjoy your special day. I hope that you find immense joy in your daily walk with Christ. Read those books that I gave you. I think that they will give you a fun, athletes’ perspective of what a Christian walk really looks like. I really wish I could be there today to celebrate this milestone with you. It has been such a joy getting to write to you this semester. Remember to re-read your journal today so that you can see how far you’ve come.</w:t>
      </w:r>
    </w:p>
    <w:p w:rsidR="008E3063" w:rsidRPr="008E3063" w:rsidRDefault="008E3063" w:rsidP="008E3063">
      <w:pPr>
        <w:spacing w:line="240" w:lineRule="auto"/>
        <w:rPr>
          <w:rFonts w:ascii="Modern No. 20" w:hAnsi="Modern No. 20"/>
        </w:rPr>
      </w:pPr>
      <w:r w:rsidRPr="008E3063">
        <w:rPr>
          <w:rFonts w:ascii="Modern No. 20" w:hAnsi="Modern No. 20"/>
        </w:rPr>
        <w:t>I love you Gunnar. I’ll see you soon.</w:t>
      </w:r>
    </w:p>
    <w:p w:rsidR="008E3063" w:rsidRPr="008E3063" w:rsidRDefault="008E3063" w:rsidP="008E3063">
      <w:pPr>
        <w:spacing w:line="240" w:lineRule="auto"/>
        <w:rPr>
          <w:rFonts w:ascii="Modern No. 20" w:hAnsi="Modern No. 20"/>
        </w:rPr>
      </w:pPr>
    </w:p>
    <w:p w:rsidR="008E3063" w:rsidRPr="008E3063" w:rsidRDefault="008E3063" w:rsidP="008E3063">
      <w:pPr>
        <w:spacing w:line="240" w:lineRule="auto"/>
        <w:rPr>
          <w:rFonts w:ascii="Modern No. 20" w:hAnsi="Modern No. 20"/>
        </w:rPr>
      </w:pPr>
      <w:r w:rsidRPr="008E3063">
        <w:rPr>
          <w:rFonts w:ascii="Modern No. 20" w:hAnsi="Modern No. 20"/>
        </w:rPr>
        <w:t>Love always,</w:t>
      </w:r>
    </w:p>
    <w:p w:rsidR="008E3063" w:rsidRPr="008E3063" w:rsidRDefault="008E3063" w:rsidP="008E3063">
      <w:pPr>
        <w:spacing w:line="240" w:lineRule="auto"/>
        <w:rPr>
          <w:rFonts w:ascii="Modern No. 20" w:hAnsi="Modern No. 20"/>
        </w:rPr>
      </w:pPr>
      <w:proofErr w:type="gramStart"/>
      <w:r w:rsidRPr="008E3063">
        <w:rPr>
          <w:rFonts w:ascii="Modern No. 20" w:hAnsi="Modern No. 20"/>
        </w:rPr>
        <w:t>Your</w:t>
      </w:r>
      <w:proofErr w:type="gramEnd"/>
      <w:r w:rsidRPr="008E3063">
        <w:rPr>
          <w:rFonts w:ascii="Modern No. 20" w:hAnsi="Modern No. 20"/>
        </w:rPr>
        <w:t xml:space="preserve"> Angel, Rachel</w:t>
      </w:r>
    </w:p>
    <w:p w:rsidR="008E3063" w:rsidRPr="008E3063" w:rsidRDefault="008E3063" w:rsidP="00A97524">
      <w:pPr>
        <w:spacing w:line="240" w:lineRule="auto"/>
        <w:rPr>
          <w:rFonts w:ascii="Modern No. 20" w:hAnsi="Modern No. 20"/>
        </w:rPr>
      </w:pPr>
    </w:p>
    <w:sectPr w:rsidR="008E3063" w:rsidRPr="008E30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Modern No. 20">
    <w:panose1 w:val="020707040705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0DCD"/>
    <w:rsid w:val="000253D2"/>
    <w:rsid w:val="006536FD"/>
    <w:rsid w:val="008E3063"/>
    <w:rsid w:val="0098738B"/>
    <w:rsid w:val="00A97524"/>
    <w:rsid w:val="00C10DCD"/>
    <w:rsid w:val="00C532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7681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CD11914E</Template>
  <TotalTime>105</TotalTime>
  <Pages>2</Pages>
  <Words>545</Words>
  <Characters>3112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Rachel E Boenigk</dc:creator>
  <cp:lastModifiedBy>Rachel E Boenigk</cp:lastModifiedBy>
  <cp:revision>1</cp:revision>
  <dcterms:created xsi:type="dcterms:W3CDTF">2013-05-16T13:28:00Z</dcterms:created>
  <dcterms:modified xsi:type="dcterms:W3CDTF">2013-05-16T15:13:00Z</dcterms:modified>
</cp:coreProperties>
</file>