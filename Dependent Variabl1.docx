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046" w:rsidRDefault="00FC6046" w:rsidP="00FC60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103"/>
        <w:gridCol w:w="1207"/>
        <w:gridCol w:w="1208"/>
        <w:gridCol w:w="997"/>
      </w:tblGrid>
      <w:tr w:rsidR="00FC6046" w:rsidT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5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NII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 w:rsidT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5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 w:rsidT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5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07/16/13   Time: 08:41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 w:rsidT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7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2004Q2 2012Q3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 w:rsidT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7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34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FC6046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NII(-1)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0.991758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0.016888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58.72459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PCA_3MO_TR_YIELD(-1)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-3.52E-05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1.47E-05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-2.399751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0.0242</w:t>
            </w:r>
          </w:p>
        </w:tc>
      </w:tr>
      <w:tr w:rsid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PCA_10YR_TR_YIELD(-1)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4.40E-05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8.20E-05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0.537015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0.5960</w:t>
            </w:r>
          </w:p>
        </w:tc>
      </w:tr>
      <w:tr w:rsid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PCA_VIX(-1)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3.66E-05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2.13E-05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1.714444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0.0988</w:t>
            </w:r>
          </w:p>
        </w:tc>
      </w:tr>
      <w:tr w:rsid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PCA_US_DPI(-1)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-5.15E-06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1.83E-06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-2.817700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0.0093</w:t>
            </w:r>
          </w:p>
        </w:tc>
      </w:tr>
      <w:tr w:rsid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PCA_BRENT_CRUDE(-1)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6.24E-06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4.15E-05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0.150445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0.8816</w:t>
            </w:r>
          </w:p>
        </w:tc>
      </w:tr>
      <w:tr w:rsid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PCA_BRENT_CRUDE(-2)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2.05E-05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4.20E-05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0.488167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0.6297</w:t>
            </w:r>
          </w:p>
        </w:tc>
      </w:tr>
      <w:tr w:rsid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PCA_BRENT_CRUDE(-3)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1.12E-05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4.12E-05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0.272176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0.7877</w:t>
            </w:r>
          </w:p>
        </w:tc>
      </w:tr>
      <w:tr w:rsid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PCA_BRENT_CRUDE(-4)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-0.000110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4.28E-05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-2.576114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0.0163</w:t>
            </w:r>
          </w:p>
        </w:tc>
      </w:tr>
      <w:tr w:rsidR="00FC6046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 w:rsidT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0.918213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0.000580</w:t>
            </w:r>
          </w:p>
        </w:tc>
      </w:tr>
      <w:tr w:rsidR="00FC6046" w:rsidT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0.892041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0.000121</w:t>
            </w:r>
          </w:p>
        </w:tc>
      </w:tr>
      <w:tr w:rsidR="00FC6046" w:rsidT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3.98E-05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-17.20196</w:t>
            </w:r>
          </w:p>
        </w:tc>
      </w:tr>
      <w:tr w:rsidR="00FC6046" w:rsidT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3.97E-08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-16.79792</w:t>
            </w:r>
          </w:p>
        </w:tc>
      </w:tr>
      <w:tr w:rsidR="00FC6046" w:rsidT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301.4333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-17.06417</w:t>
            </w:r>
          </w:p>
        </w:tc>
      </w:tr>
      <w:tr w:rsid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2.927404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FC6046" w:rsidRDefault="00FC6046" w:rsidP="00FC60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103"/>
        <w:gridCol w:w="1207"/>
        <w:gridCol w:w="1208"/>
        <w:gridCol w:w="997"/>
      </w:tblGrid>
      <w:tr w:rsidR="00FC6046" w:rsidT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5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NII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 w:rsidT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5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 w:rsidT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5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07/16/13   Time: 08:41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 w:rsidT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7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(adjusted): 2004Q2 2012Q3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 w:rsidT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7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34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FC6046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NII(-1)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0.990048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0.016357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60.52821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PCA_3MO_TR_YIELD(-1)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-3.51E-05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1.45E-05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-2.424689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0.0226</w:t>
            </w:r>
          </w:p>
        </w:tc>
      </w:tr>
      <w:tr w:rsid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PCA_VIX(-1)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3.69E-05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2.10E-05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1.754574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0.0911</w:t>
            </w:r>
          </w:p>
        </w:tc>
      </w:tr>
      <w:tr w:rsid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PCA_US_DPI(-1)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-5.18E-06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1.80E-06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-2.875146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0.0080</w:t>
            </w:r>
          </w:p>
        </w:tc>
      </w:tr>
      <w:tr w:rsid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PCA_BRENT_CRUDE(-1)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1.42E-05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3.82E-05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0.372747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0.7124</w:t>
            </w:r>
          </w:p>
        </w:tc>
      </w:tr>
      <w:tr w:rsid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PCA_BRENT_CRUDE(-2)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2.81E-05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3.89E-05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0.722805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0.4763</w:t>
            </w:r>
          </w:p>
        </w:tc>
      </w:tr>
      <w:tr w:rsid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PCA_BRENT_CRUDE(-3)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7.48E-06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4.00E-05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0.186811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0.8533</w:t>
            </w:r>
          </w:p>
        </w:tc>
      </w:tr>
      <w:tr w:rsid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PCA_BRENT_CRUDE(-4)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-0.000116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4.09E-05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-2.836536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0.0087</w:t>
            </w:r>
          </w:p>
        </w:tc>
      </w:tr>
      <w:tr w:rsidR="00FC6046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 w:rsidT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0.917270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0.000580</w:t>
            </w:r>
          </w:p>
        </w:tc>
      </w:tr>
      <w:tr w:rsidR="00FC6046" w:rsidT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0.894996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0.000121</w:t>
            </w:r>
          </w:p>
        </w:tc>
      </w:tr>
      <w:tr w:rsidR="00FC6046" w:rsidT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3.93E-05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-17.24932</w:t>
            </w:r>
          </w:p>
        </w:tc>
      </w:tr>
      <w:tr w:rsidR="00FC6046" w:rsidT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4.01E-08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-16.89017</w:t>
            </w:r>
          </w:p>
        </w:tc>
      </w:tr>
      <w:tr w:rsidR="00FC6046" w:rsidT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301.2384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-17.12684</w:t>
            </w:r>
          </w:p>
        </w:tc>
      </w:tr>
      <w:tr w:rsid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2.923952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Default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FC6046" w:rsidRDefault="00FC6046">
      <w:r>
        <w:rPr>
          <w:rFonts w:ascii="Arial" w:hAnsi="Arial" w:cs="Arial"/>
          <w:sz w:val="18"/>
          <w:szCs w:val="18"/>
        </w:rPr>
        <w:br/>
      </w:r>
    </w:p>
    <w:p w:rsidR="00FC6046" w:rsidRDefault="00FC6046">
      <w:r>
        <w:br w:type="page"/>
      </w:r>
    </w:p>
    <w:p w:rsidR="00FC6046" w:rsidRPr="00FC6046" w:rsidRDefault="00FC6046" w:rsidP="00FC60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FC6046" w:rsidRPr="00FC6046" w:rsidT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Dependent Variable: NII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 w:rsidRPr="00FC6046" w:rsidT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 w:rsidRPr="00FC6046" w:rsidT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Date: 07/16/13   Time: 08:44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 w:rsidRPr="00FC6046" w:rsidT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Sample (adjusted): 1997Q1 2012Q4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 w:rsidRPr="00FC6046" w:rsidT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Included observations: 64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 w:rsidRPr="00FC6046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 w:rsidRPr="00FC6046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 w:rsidRP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FC6046" w:rsidRPr="00FC6046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 w:rsidRPr="00FC6046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 w:rsidRP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NII(-1)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0.734259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0.048373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15.17924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FC6046" w:rsidRP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LA_GDP(-1)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2.61E-05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6.93E-06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3.758892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0.0004</w:t>
            </w:r>
          </w:p>
        </w:tc>
      </w:tr>
      <w:tr w:rsidR="00FC6046" w:rsidRP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LA_GDP(-2)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-1.73E-05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7.53E-06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-2.297883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0.0251</w:t>
            </w:r>
          </w:p>
        </w:tc>
      </w:tr>
      <w:tr w:rsidR="00FC6046" w:rsidRP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LA_GDP(-3)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1.72E-05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6.44E-06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2.664745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0.0099</w:t>
            </w:r>
          </w:p>
        </w:tc>
      </w:tr>
      <w:tr w:rsidR="00FC6046" w:rsidRPr="00FC6046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 w:rsidRPr="00FC6046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 w:rsidRPr="00FC6046" w:rsidT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-0.884800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0.000705</w:t>
            </w:r>
          </w:p>
        </w:tc>
      </w:tr>
      <w:tr w:rsidR="00FC6046" w:rsidRPr="00FC6046" w:rsidT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-0.979040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0.000173</w:t>
            </w:r>
          </w:p>
        </w:tc>
      </w:tr>
      <w:tr w:rsidR="00FC6046" w:rsidRPr="00FC6046" w:rsidT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0.000244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-13.74130</w:t>
            </w:r>
          </w:p>
        </w:tc>
      </w:tr>
      <w:tr w:rsidR="00FC6046" w:rsidRPr="00FC6046" w:rsidT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3.56E-06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-13.60637</w:t>
            </w:r>
          </w:p>
        </w:tc>
      </w:tr>
      <w:tr w:rsidR="00FC6046" w:rsidRPr="00FC6046" w:rsidT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443.7217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-13.68815</w:t>
            </w:r>
          </w:p>
        </w:tc>
      </w:tr>
      <w:tr w:rsidR="00FC6046" w:rsidRP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1.120360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 w:rsidRPr="00FC6046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 w:rsidRPr="00FC6046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FC6046" w:rsidRPr="00FC6046" w:rsidRDefault="00FC6046" w:rsidP="00FC60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C6046">
        <w:rPr>
          <w:rFonts w:ascii="Arial" w:hAnsi="Arial" w:cs="Arial"/>
          <w:sz w:val="18"/>
          <w:szCs w:val="18"/>
        </w:rPr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FC6046" w:rsidRPr="00FC6046" w:rsidT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Dependent Variable: NII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 w:rsidRPr="00FC6046" w:rsidT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 w:rsidRPr="00FC6046" w:rsidT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Date: 07/16/13   Time: 08:47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 w:rsidRPr="00FC6046" w:rsidT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Sample (adjusted): 1997Q1 2012Q4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 w:rsidRPr="00FC6046" w:rsidT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Included observations: 64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 w:rsidRPr="00FC6046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 w:rsidRPr="00FC6046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 w:rsidRP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FC6046" w:rsidRPr="00FC6046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 w:rsidRPr="00FC6046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 w:rsidRP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NII(-1)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0.652300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0.049870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13.07999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FC6046" w:rsidRP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LA_GDP(-1)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2.31E-05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6.48E-06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3.569714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0.0007</w:t>
            </w:r>
          </w:p>
        </w:tc>
      </w:tr>
      <w:tr w:rsidR="00FC6046" w:rsidRP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LA_GDP(-2)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-1.66E-05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7.02E-06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-2.361100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0.0217</w:t>
            </w:r>
          </w:p>
        </w:tc>
      </w:tr>
      <w:tr w:rsidR="00FC6046" w:rsidRP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LA_GDP(-3)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1.44E-05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6.16E-06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2.332542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0.0233</w:t>
            </w:r>
          </w:p>
        </w:tc>
      </w:tr>
      <w:tr w:rsidR="00FC6046" w:rsidRP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LA_GDP(-4)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3.45E-06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6.23E-06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0.553895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0.5819</w:t>
            </w:r>
          </w:p>
        </w:tc>
      </w:tr>
      <w:tr w:rsidR="00FC6046" w:rsidRP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LA_GDP(-5)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6.57E-06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6.23E-06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1.054228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0.2963</w:t>
            </w:r>
          </w:p>
        </w:tc>
      </w:tr>
      <w:tr w:rsidR="00FC6046" w:rsidRP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LA_GDP(-6)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5.72E-06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6.26E-06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0.913844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0.3647</w:t>
            </w:r>
          </w:p>
        </w:tc>
      </w:tr>
      <w:tr w:rsidR="00FC6046" w:rsidRP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LA_GDP(-7)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1.65E-05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5.84E-06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2.819932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0.0066</w:t>
            </w:r>
          </w:p>
        </w:tc>
      </w:tr>
      <w:tr w:rsidR="00FC6046" w:rsidRPr="00FC6046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 w:rsidRPr="00FC6046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 w:rsidRPr="00FC6046" w:rsidT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-0.453465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0.000705</w:t>
            </w:r>
          </w:p>
        </w:tc>
      </w:tr>
      <w:tr w:rsidR="00FC6046" w:rsidRPr="00FC6046" w:rsidT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-0.635148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0.000173</w:t>
            </w:r>
          </w:p>
        </w:tc>
      </w:tr>
      <w:tr w:rsidR="00FC6046" w:rsidRPr="00FC6046" w:rsidT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0.000221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-13.87617</w:t>
            </w:r>
          </w:p>
        </w:tc>
      </w:tr>
      <w:tr w:rsidR="00FC6046" w:rsidRPr="00FC6046" w:rsidT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2.75E-06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-13.60631</w:t>
            </w:r>
          </w:p>
        </w:tc>
      </w:tr>
      <w:tr w:rsidR="00FC6046" w:rsidRPr="00FC6046" w:rsidT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452.0376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-13.76986</w:t>
            </w:r>
          </w:p>
        </w:tc>
      </w:tr>
      <w:tr w:rsidR="00FC6046" w:rsidRPr="00FC604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046">
              <w:rPr>
                <w:rFonts w:ascii="Arial" w:hAnsi="Arial" w:cs="Arial"/>
                <w:color w:val="000000"/>
                <w:sz w:val="18"/>
                <w:szCs w:val="18"/>
              </w:rPr>
              <w:t>1.006695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 w:rsidRPr="00FC6046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046" w:rsidRPr="00FC6046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6046" w:rsidRPr="00FC6046" w:rsidRDefault="00FC6046" w:rsidP="00FC60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FC6046" w:rsidRDefault="00FC6046">
      <w:r w:rsidRPr="00FC6046">
        <w:rPr>
          <w:rFonts w:ascii="Arial" w:hAnsi="Arial" w:cs="Arial"/>
          <w:sz w:val="18"/>
          <w:szCs w:val="18"/>
        </w:rPr>
        <w:br/>
      </w:r>
    </w:p>
    <w:p w:rsidR="00FC6046" w:rsidRDefault="00FC6046">
      <w:r>
        <w:br w:type="page"/>
      </w:r>
    </w:p>
    <w:p w:rsidR="008A7044" w:rsidRDefault="008A7044">
      <w:bookmarkStart w:id="0" w:name="_GoBack"/>
      <w:bookmarkEnd w:id="0"/>
    </w:p>
    <w:sectPr w:rsidR="008A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046"/>
    <w:rsid w:val="000253D2"/>
    <w:rsid w:val="0055787C"/>
    <w:rsid w:val="008A7044"/>
    <w:rsid w:val="0098738B"/>
    <w:rsid w:val="00F4424B"/>
    <w:rsid w:val="00FC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EB8D5CF3</Template>
  <TotalTime>1564</TotalTime>
  <Pages>3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E Boenigk</dc:creator>
  <cp:lastModifiedBy>Rachel E Boenigk</cp:lastModifiedBy>
  <cp:revision>1</cp:revision>
  <dcterms:created xsi:type="dcterms:W3CDTF">2013-07-16T12:43:00Z</dcterms:created>
  <dcterms:modified xsi:type="dcterms:W3CDTF">2013-07-26T19:45:00Z</dcterms:modified>
</cp:coreProperties>
</file>