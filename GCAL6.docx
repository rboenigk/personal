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1BA" w:rsidRPr="00507B15" w:rsidRDefault="00552AFE" w:rsidP="00C5637B">
      <w:pPr>
        <w:spacing w:line="240" w:lineRule="auto"/>
        <w:rPr>
          <w:rFonts w:ascii="Modern No. 20" w:hAnsi="Modern No. 20"/>
          <w:sz w:val="24"/>
        </w:rPr>
      </w:pPr>
      <w:r w:rsidRPr="00507B15">
        <w:rPr>
          <w:rFonts w:ascii="Modern No. 20" w:hAnsi="Modern No. 20"/>
          <w:sz w:val="24"/>
        </w:rPr>
        <w:t>Dear Gunnar,</w:t>
      </w:r>
    </w:p>
    <w:p w:rsidR="00552AFE" w:rsidRPr="00507B15" w:rsidRDefault="00552AFE" w:rsidP="00C5637B">
      <w:pPr>
        <w:spacing w:line="240" w:lineRule="auto"/>
        <w:rPr>
          <w:rFonts w:ascii="Modern No. 20" w:hAnsi="Modern No. 20"/>
          <w:sz w:val="24"/>
        </w:rPr>
      </w:pPr>
      <w:r w:rsidRPr="00507B15">
        <w:rPr>
          <w:rFonts w:ascii="Modern No. 20" w:hAnsi="Modern No. 20"/>
          <w:sz w:val="24"/>
        </w:rPr>
        <w:t>First of all, I’m sorry this is a couple of days late. I had a very busy weekend.</w:t>
      </w:r>
    </w:p>
    <w:p w:rsidR="00552AFE" w:rsidRPr="00507B15" w:rsidRDefault="00552AFE" w:rsidP="00C5637B">
      <w:pPr>
        <w:spacing w:line="240" w:lineRule="auto"/>
        <w:rPr>
          <w:rFonts w:ascii="Modern No. 20" w:hAnsi="Modern No. 20"/>
          <w:sz w:val="24"/>
        </w:rPr>
      </w:pPr>
      <w:r w:rsidRPr="00507B15">
        <w:rPr>
          <w:rFonts w:ascii="Modern No. 20" w:hAnsi="Modern No. 20"/>
          <w:sz w:val="24"/>
        </w:rPr>
        <w:t>I hope you are keeping up with your journal writing! It will really help you to see how much you’ve grown in your walk with Christ over the past couple of months. When you get confirmed next month, I would really encourage you to go back and re-read what you’ve written.</w:t>
      </w:r>
    </w:p>
    <w:p w:rsidR="00552AFE" w:rsidRPr="00507B15" w:rsidRDefault="00552AFE" w:rsidP="00C5637B">
      <w:pPr>
        <w:spacing w:line="240" w:lineRule="auto"/>
        <w:rPr>
          <w:rFonts w:ascii="Modern No. 20" w:hAnsi="Modern No. 20"/>
          <w:sz w:val="24"/>
        </w:rPr>
      </w:pPr>
      <w:bookmarkStart w:id="0" w:name="_GoBack"/>
      <w:bookmarkEnd w:id="0"/>
      <w:r w:rsidRPr="00507B15">
        <w:rPr>
          <w:rFonts w:ascii="Modern No. 20" w:hAnsi="Modern No. 20"/>
          <w:sz w:val="24"/>
        </w:rPr>
        <w:t>I’m not sure what you went over in class on Sunday (since it was a make-up day). So, instead of writing about a particular topic, I thought I would share some of my favorite verses with you!</w:t>
      </w:r>
    </w:p>
    <w:p w:rsidR="00552AFE" w:rsidRPr="00507B15" w:rsidRDefault="00552AFE" w:rsidP="00C5637B">
      <w:pPr>
        <w:spacing w:line="240" w:lineRule="auto"/>
        <w:rPr>
          <w:rFonts w:ascii="Modern No. 20" w:hAnsi="Modern No. 20"/>
          <w:sz w:val="24"/>
        </w:rPr>
      </w:pPr>
      <w:r w:rsidRPr="00507B15">
        <w:rPr>
          <w:rFonts w:ascii="Modern No. 20" w:hAnsi="Modern No. 20"/>
          <w:sz w:val="24"/>
        </w:rPr>
        <w:t>Most people (and athletes in particular) really like Philippians 4:13, “I can do all things through Christ who strengthens me.” It is a great verse, but I prefer Philippians 3:14, “I press on toward the goal to win the prize for which God has called me heavenward in Jesus Christ.”</w:t>
      </w:r>
    </w:p>
    <w:p w:rsidR="0086432D" w:rsidRPr="00507B15" w:rsidRDefault="0086432D" w:rsidP="00C5637B">
      <w:pPr>
        <w:spacing w:line="240" w:lineRule="auto"/>
        <w:rPr>
          <w:rFonts w:ascii="Modern No. 20" w:hAnsi="Modern No. 20"/>
          <w:sz w:val="24"/>
        </w:rPr>
      </w:pPr>
      <w:r w:rsidRPr="00507B15">
        <w:rPr>
          <w:rFonts w:ascii="Modern No. 20" w:hAnsi="Modern No. 20"/>
          <w:sz w:val="24"/>
        </w:rPr>
        <w:t>Psalm 23:4, “Even when the way goes through Death Valley, I’m not afraid when you walk by my side. Your trusty shepherd’s crook makes me feel secure.”</w:t>
      </w:r>
    </w:p>
    <w:p w:rsidR="0086432D" w:rsidRPr="00507B15" w:rsidRDefault="00507B15" w:rsidP="00C5637B">
      <w:pPr>
        <w:spacing w:line="240" w:lineRule="auto"/>
        <w:rPr>
          <w:rFonts w:ascii="Modern No. 20" w:hAnsi="Modern No. 20"/>
          <w:sz w:val="24"/>
        </w:rPr>
      </w:pPr>
      <w:r w:rsidRPr="00507B15">
        <w:rPr>
          <w:rFonts w:ascii="Modern No. 20" w:hAnsi="Modern No. 20"/>
          <w:sz w:val="24"/>
        </w:rPr>
        <w:t>Isaiah 40:28-31, “Do you not know? Have you not heard? The LORD is the everlasting God, the Creator of the ends of the earth. He will not grow tired or weary, and his understanding no one can fathom. He gives strength to the weary and increases the power of the weak. Even youths grow tired and weary, and young men stumble and fall; but those who hope in the LORD will renew their strength. The will soar on wings like eagles; they will run and not grow weary, they will walk and not be faint.”</w:t>
      </w:r>
    </w:p>
    <w:p w:rsidR="00507B15" w:rsidRDefault="00507B15" w:rsidP="00C5637B">
      <w:pPr>
        <w:spacing w:line="240" w:lineRule="auto"/>
        <w:rPr>
          <w:rFonts w:ascii="Modern No. 20" w:hAnsi="Modern No. 20"/>
          <w:sz w:val="24"/>
        </w:rPr>
      </w:pPr>
      <w:r>
        <w:rPr>
          <w:rFonts w:ascii="Modern No. 20" w:hAnsi="Modern No. 20"/>
          <w:sz w:val="24"/>
        </w:rPr>
        <w:t>Matthew 6:5-8, “And when you pray, do not be like the hypocrites, for they love to pray standing in the synagogues and on the street corners to be seen by others. Truly I tell you, they have received their reward in full. But when you pray, go into your room, close the door and pray to your Father, who is unseen. Then your Father, who sees what is done in secret, will reward you. And when you pray, do not keep on babbling like pagans, for they think they will be heard because of their many words. Do not be like them, for your Father knows what you need before you ask him.”</w:t>
      </w:r>
    </w:p>
    <w:p w:rsidR="00507B15" w:rsidRDefault="00507B15" w:rsidP="00C5637B">
      <w:pPr>
        <w:spacing w:line="240" w:lineRule="auto"/>
        <w:rPr>
          <w:rFonts w:ascii="Modern No. 20" w:hAnsi="Modern No. 20"/>
          <w:sz w:val="24"/>
        </w:rPr>
      </w:pPr>
      <w:r>
        <w:rPr>
          <w:rFonts w:ascii="Modern No. 20" w:hAnsi="Modern No. 20"/>
          <w:sz w:val="24"/>
        </w:rPr>
        <w:t>Matthew 7: 7-8, “Ask and it will be given to you; seek and you will find; knock and the door will be opened to you. For everyone who asks receives; the one who seeks finds; and to the one who knocks, the door will be opened.”</w:t>
      </w:r>
    </w:p>
    <w:p w:rsidR="00507B15" w:rsidRDefault="00507B15" w:rsidP="00C5637B">
      <w:pPr>
        <w:spacing w:line="240" w:lineRule="auto"/>
        <w:rPr>
          <w:rFonts w:ascii="Modern No. 20" w:hAnsi="Modern No. 20"/>
          <w:sz w:val="24"/>
        </w:rPr>
      </w:pPr>
      <w:r>
        <w:rPr>
          <w:rFonts w:ascii="Modern No. 20" w:hAnsi="Modern No. 20"/>
          <w:sz w:val="24"/>
        </w:rPr>
        <w:t>Micah 6:8, “But he’s already made it plain how to live, what to do, what GOD is looking for in men and women. It’s quite simple: Do what is fair and just to your neighbor, be compassionate and loyal in your love, And don’t take yourself too seriously—take GOD seriously.”</w:t>
      </w:r>
    </w:p>
    <w:p w:rsidR="00507B15" w:rsidRDefault="00C5637B" w:rsidP="00C5637B">
      <w:pPr>
        <w:spacing w:line="240" w:lineRule="auto"/>
        <w:rPr>
          <w:rFonts w:ascii="Modern No. 20" w:hAnsi="Modern No. 20"/>
          <w:sz w:val="24"/>
        </w:rPr>
      </w:pPr>
      <w:r>
        <w:rPr>
          <w:rFonts w:ascii="Modern No. 20" w:hAnsi="Modern No. 20"/>
          <w:sz w:val="24"/>
        </w:rPr>
        <w:t>These are but a few of the verse</w:t>
      </w:r>
      <w:r w:rsidR="00507B15">
        <w:rPr>
          <w:rFonts w:ascii="Modern No. 20" w:hAnsi="Modern No. 20"/>
          <w:sz w:val="24"/>
        </w:rPr>
        <w:t xml:space="preserve">s I try to live my life by. I hope that this week you can find a couple that inspire you to live a </w:t>
      </w:r>
      <w:r>
        <w:rPr>
          <w:rFonts w:ascii="Modern No. 20" w:hAnsi="Modern No. 20"/>
          <w:sz w:val="24"/>
        </w:rPr>
        <w:t xml:space="preserve">true Christian walk. When you find them, jot them down in your journal so you can remember them later. </w:t>
      </w:r>
      <w:r w:rsidRPr="00C5637B">
        <w:rPr>
          <w:rFonts w:ascii="Modern No. 20" w:hAnsi="Modern No. 20"/>
          <w:sz w:val="24"/>
        </w:rPr>
        <w:sym w:font="Wingdings" w:char="F04A"/>
      </w:r>
    </w:p>
    <w:p w:rsidR="00C5637B" w:rsidRDefault="00C5637B" w:rsidP="00C5637B">
      <w:pPr>
        <w:spacing w:line="240" w:lineRule="auto"/>
        <w:rPr>
          <w:rFonts w:ascii="Modern No. 20" w:hAnsi="Modern No. 20"/>
          <w:sz w:val="24"/>
        </w:rPr>
      </w:pPr>
      <w:r>
        <w:rPr>
          <w:rFonts w:ascii="Modern No. 20" w:hAnsi="Modern No. 20"/>
          <w:sz w:val="24"/>
        </w:rPr>
        <w:t>I love you Gunnar. Keep up the good work!</w:t>
      </w:r>
    </w:p>
    <w:p w:rsidR="00C5637B" w:rsidRDefault="00C5637B" w:rsidP="00C5637B">
      <w:pPr>
        <w:spacing w:line="240" w:lineRule="auto"/>
        <w:rPr>
          <w:rFonts w:ascii="Modern No. 20" w:hAnsi="Modern No. 20"/>
          <w:sz w:val="24"/>
        </w:rPr>
      </w:pPr>
    </w:p>
    <w:p w:rsidR="00C5637B" w:rsidRDefault="00C5637B" w:rsidP="00C5637B">
      <w:pPr>
        <w:spacing w:line="240" w:lineRule="auto"/>
        <w:rPr>
          <w:rFonts w:ascii="Modern No. 20" w:hAnsi="Modern No. 20"/>
          <w:sz w:val="24"/>
        </w:rPr>
      </w:pPr>
      <w:r>
        <w:rPr>
          <w:rFonts w:ascii="Modern No. 20" w:hAnsi="Modern No. 20"/>
          <w:sz w:val="24"/>
        </w:rPr>
        <w:t>Love,</w:t>
      </w:r>
    </w:p>
    <w:p w:rsidR="00C5637B" w:rsidRPr="00507B15" w:rsidRDefault="00C5637B" w:rsidP="00C5637B">
      <w:pPr>
        <w:spacing w:line="240" w:lineRule="auto"/>
        <w:rPr>
          <w:rFonts w:ascii="Modern No. 20" w:hAnsi="Modern No. 20"/>
          <w:sz w:val="24"/>
        </w:rPr>
      </w:pPr>
      <w:proofErr w:type="gramStart"/>
      <w:r>
        <w:rPr>
          <w:rFonts w:ascii="Modern No. 20" w:hAnsi="Modern No. 20"/>
          <w:sz w:val="24"/>
        </w:rPr>
        <w:t>Your</w:t>
      </w:r>
      <w:proofErr w:type="gramEnd"/>
      <w:r>
        <w:rPr>
          <w:rFonts w:ascii="Modern No. 20" w:hAnsi="Modern No. 20"/>
          <w:sz w:val="24"/>
        </w:rPr>
        <w:t xml:space="preserve"> Angel</w:t>
      </w:r>
    </w:p>
    <w:sectPr w:rsidR="00C5637B" w:rsidRPr="00507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AFE"/>
    <w:rsid w:val="000111BA"/>
    <w:rsid w:val="000253D2"/>
    <w:rsid w:val="00507B15"/>
    <w:rsid w:val="00552AFE"/>
    <w:rsid w:val="0086432D"/>
    <w:rsid w:val="0098738B"/>
    <w:rsid w:val="00B1350E"/>
    <w:rsid w:val="00C5637B"/>
    <w:rsid w:val="00F92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B18E28BC</Template>
  <TotalTime>23</TotalTime>
  <Pages>1</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E Boenigk</dc:creator>
  <cp:lastModifiedBy>Rachel E Boenigk</cp:lastModifiedBy>
  <cp:revision>3</cp:revision>
  <dcterms:created xsi:type="dcterms:W3CDTF">2013-04-23T14:44:00Z</dcterms:created>
  <dcterms:modified xsi:type="dcterms:W3CDTF">2013-04-23T15:07:00Z</dcterms:modified>
</cp:coreProperties>
</file>