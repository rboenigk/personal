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18" w:rsidRDefault="00404118">
      <w:proofErr w:type="spellStart"/>
      <w:r>
        <w:t>Boenigk’s</w:t>
      </w:r>
      <w:proofErr w:type="spellEnd"/>
      <w:r>
        <w:t xml:space="preserve"> assignments to complete/work on this week</w:t>
      </w:r>
    </w:p>
    <w:p w:rsidR="00937783" w:rsidRDefault="00404118">
      <w:r>
        <w:t>Week of:</w:t>
      </w:r>
      <w:r w:rsidR="00C47665">
        <w:t xml:space="preserve"> October 1, 2012</w:t>
      </w:r>
    </w:p>
    <w:p w:rsidR="00C47665" w:rsidRPr="00C47665" w:rsidRDefault="00C47665">
      <w:pPr>
        <w:rPr>
          <w:u w:val="single"/>
        </w:rPr>
      </w:pPr>
      <w:r w:rsidRPr="00C47665">
        <w:rPr>
          <w:u w:val="single"/>
        </w:rPr>
        <w:t>Assignment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A6440E">
        <w:rPr>
          <w:u w:val="single"/>
        </w:rPr>
        <w:tab/>
        <w:t>Priority</w:t>
      </w:r>
      <w:r w:rsidRPr="00C47665">
        <w:rPr>
          <w:u w:val="single"/>
        </w:rPr>
        <w:tab/>
      </w:r>
      <w:r w:rsidRPr="00C47665">
        <w:rPr>
          <w:u w:val="single"/>
        </w:rPr>
        <w:tab/>
        <w:t>Tasks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Pr="00C47665">
        <w:rPr>
          <w:u w:val="single"/>
        </w:rPr>
        <w:tab/>
        <w:t>Time Requirement</w:t>
      </w:r>
    </w:p>
    <w:p w:rsidR="00C47665" w:rsidRDefault="00C47665" w:rsidP="00C47665">
      <w:pPr>
        <w:pStyle w:val="ListParagraph"/>
        <w:numPr>
          <w:ilvl w:val="0"/>
          <w:numId w:val="1"/>
        </w:numPr>
        <w:ind w:left="360"/>
      </w:pPr>
      <w:r>
        <w:t>Cecilia’s draft</w:t>
      </w:r>
      <w:r>
        <w:tab/>
      </w:r>
      <w:r>
        <w:tab/>
      </w:r>
      <w:r w:rsidR="00A6440E">
        <w:t>2</w:t>
      </w:r>
      <w:r w:rsidR="00A6440E">
        <w:tab/>
      </w:r>
      <w:r w:rsidR="00A6440E">
        <w:tab/>
      </w:r>
      <w:r>
        <w:t>read &amp; input references</w:t>
      </w:r>
      <w:r>
        <w:tab/>
      </w:r>
      <w:r>
        <w:tab/>
      </w:r>
      <w:r>
        <w:tab/>
        <w:t>1 hour</w:t>
      </w:r>
    </w:p>
    <w:p w:rsidR="00A6440E" w:rsidRDefault="00A6440E" w:rsidP="00C47665">
      <w:pPr>
        <w:pStyle w:val="ListParagraph"/>
        <w:numPr>
          <w:ilvl w:val="0"/>
          <w:numId w:val="1"/>
        </w:numPr>
        <w:ind w:left="360"/>
      </w:pPr>
      <w:r>
        <w:t>Cecilia’s spreadsheet</w:t>
      </w:r>
      <w:r>
        <w:tab/>
        <w:t>1</w:t>
      </w:r>
      <w:r>
        <w:tab/>
      </w:r>
      <w:r>
        <w:tab/>
        <w:t>fill in gaps</w:t>
      </w:r>
      <w:r>
        <w:tab/>
      </w:r>
      <w:r>
        <w:tab/>
      </w:r>
      <w:r>
        <w:tab/>
      </w:r>
      <w:r>
        <w:tab/>
        <w:t>1-2 hours</w:t>
      </w:r>
    </w:p>
    <w:p w:rsidR="00C47665" w:rsidRDefault="00093668" w:rsidP="00C47665">
      <w:pPr>
        <w:pStyle w:val="ListParagraph"/>
        <w:numPr>
          <w:ilvl w:val="0"/>
          <w:numId w:val="1"/>
        </w:numPr>
        <w:ind w:left="360"/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 w:rsidR="00A6440E">
        <w:t>3</w:t>
      </w:r>
      <w:r w:rsidR="00A6440E">
        <w:tab/>
      </w:r>
      <w:r w:rsidR="00A6440E">
        <w:tab/>
      </w:r>
      <w:r>
        <w:t>create database</w:t>
      </w:r>
      <w:r>
        <w:tab/>
      </w:r>
      <w:r>
        <w:tab/>
      </w:r>
      <w:r>
        <w:tab/>
      </w:r>
      <w:r>
        <w:tab/>
        <w:t>15+ hours</w:t>
      </w:r>
    </w:p>
    <w:p w:rsidR="00093668" w:rsidRDefault="00093668" w:rsidP="00C47665">
      <w:pPr>
        <w:pStyle w:val="ListParagraph"/>
        <w:numPr>
          <w:ilvl w:val="0"/>
          <w:numId w:val="1"/>
        </w:numPr>
        <w:ind w:left="360"/>
      </w:pPr>
      <w:r>
        <w:t>FCI charts</w:t>
      </w:r>
      <w:r>
        <w:tab/>
      </w:r>
      <w:r>
        <w:tab/>
      </w:r>
      <w:r>
        <w:tab/>
      </w:r>
      <w:r w:rsidR="00A6440E">
        <w:t>4</w:t>
      </w:r>
      <w:r w:rsidR="00A6440E">
        <w:tab/>
      </w:r>
      <w:r w:rsidR="00A6440E">
        <w:tab/>
      </w:r>
      <w:r>
        <w:t>fix details &amp; get updated data</w:t>
      </w:r>
      <w:r>
        <w:tab/>
      </w:r>
      <w:r>
        <w:tab/>
        <w:t>3 hours</w:t>
      </w:r>
    </w:p>
    <w:p w:rsidR="00093668" w:rsidRDefault="00093668" w:rsidP="00C47665">
      <w:pPr>
        <w:pStyle w:val="ListParagraph"/>
        <w:numPr>
          <w:ilvl w:val="0"/>
          <w:numId w:val="1"/>
        </w:numPr>
        <w:ind w:left="360"/>
      </w:pPr>
      <w:r>
        <w:t>Read on risk modeling</w:t>
      </w:r>
      <w:r>
        <w:tab/>
      </w:r>
      <w:r w:rsidR="00A6440E">
        <w:t>5</w:t>
      </w:r>
      <w:r w:rsidR="00A6440E">
        <w:tab/>
      </w:r>
      <w:r w:rsidR="00A6440E">
        <w:tab/>
      </w:r>
      <w:r>
        <w:t>read</w:t>
      </w:r>
      <w:r>
        <w:tab/>
      </w:r>
      <w:r>
        <w:tab/>
      </w:r>
      <w:r>
        <w:tab/>
      </w:r>
      <w:r>
        <w:tab/>
      </w:r>
      <w:r>
        <w:tab/>
        <w:t>extra time</w:t>
      </w:r>
    </w:p>
    <w:p w:rsidR="00A6440E" w:rsidRDefault="00A6440E" w:rsidP="00A6440E"/>
    <w:p w:rsidR="00A6440E" w:rsidRPr="00A6440E" w:rsidRDefault="00A6440E" w:rsidP="00A6440E">
      <w:pPr>
        <w:rPr>
          <w:u w:val="single"/>
        </w:rPr>
      </w:pPr>
      <w:r w:rsidRPr="00A6440E">
        <w:rPr>
          <w:u w:val="single"/>
        </w:rPr>
        <w:t>Assignment</w:t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  <w:t>Time In</w:t>
      </w:r>
    </w:p>
    <w:p w:rsidR="00A6440E" w:rsidRDefault="00A6440E" w:rsidP="00A6440E">
      <w:pPr>
        <w:pStyle w:val="ListParagraph"/>
        <w:numPr>
          <w:ilvl w:val="0"/>
          <w:numId w:val="2"/>
        </w:numPr>
      </w:pPr>
      <w:r>
        <w:t>Cecilia’s draft</w:t>
      </w:r>
      <w:r>
        <w:tab/>
      </w:r>
      <w:r>
        <w:tab/>
      </w:r>
      <w:r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r>
        <w:t>Cecilia’s spreadsheet</w:t>
      </w:r>
      <w:r>
        <w:tab/>
      </w:r>
      <w:r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r>
        <w:t>FCI charts</w:t>
      </w:r>
      <w:r>
        <w:tab/>
      </w:r>
      <w:r>
        <w:tab/>
      </w:r>
      <w:r>
        <w:tab/>
      </w:r>
      <w:r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r>
        <w:t>Read on risk modeling</w:t>
      </w:r>
      <w:r>
        <w:tab/>
      </w:r>
      <w:r>
        <w:tab/>
      </w:r>
      <w:bookmarkStart w:id="0" w:name="_GoBack"/>
      <w:bookmarkEnd w:id="0"/>
    </w:p>
    <w:p w:rsidR="00404118" w:rsidRDefault="00404118"/>
    <w:sectPr w:rsidR="0040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B84"/>
    <w:multiLevelType w:val="hybridMultilevel"/>
    <w:tmpl w:val="45043D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67066B"/>
    <w:multiLevelType w:val="hybridMultilevel"/>
    <w:tmpl w:val="F09E8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18"/>
    <w:rsid w:val="000253D2"/>
    <w:rsid w:val="00093668"/>
    <w:rsid w:val="002F67F1"/>
    <w:rsid w:val="00404118"/>
    <w:rsid w:val="00937783"/>
    <w:rsid w:val="0098738B"/>
    <w:rsid w:val="00A6440E"/>
    <w:rsid w:val="00C4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A1F9363D</Template>
  <TotalTime>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4</cp:revision>
  <dcterms:created xsi:type="dcterms:W3CDTF">2012-10-01T14:15:00Z</dcterms:created>
  <dcterms:modified xsi:type="dcterms:W3CDTF">2012-10-01T14:24:00Z</dcterms:modified>
</cp:coreProperties>
</file>