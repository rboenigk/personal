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947" w:rsidRDefault="00603947" w:rsidP="00603947">
      <w:pPr>
        <w:spacing w:after="0" w:line="240" w:lineRule="auto"/>
      </w:pPr>
      <w:r>
        <w:t xml:space="preserve">Record Locator: HPLVXO  </w:t>
      </w:r>
    </w:p>
    <w:p w:rsidR="00603947" w:rsidRDefault="00603947" w:rsidP="00603947">
      <w:pPr>
        <w:spacing w:after="0" w:line="240" w:lineRule="auto"/>
      </w:pPr>
      <w:proofErr w:type="gramStart"/>
      <w:r>
        <w:t>itinerary</w:t>
      </w:r>
      <w:proofErr w:type="gramEnd"/>
    </w:p>
    <w:p w:rsidR="00603947" w:rsidRDefault="00603947" w:rsidP="00603947">
      <w:pPr>
        <w:spacing w:after="0" w:line="240" w:lineRule="auto"/>
      </w:pPr>
      <w:r>
        <w:t xml:space="preserve">Carrier </w:t>
      </w:r>
      <w:r>
        <w:tab/>
        <w:t>Flight Numbe</w:t>
      </w:r>
      <w:r>
        <w:t xml:space="preserve">r </w:t>
      </w:r>
      <w:r>
        <w:tab/>
        <w:t xml:space="preserve">Departing </w:t>
      </w:r>
      <w:r>
        <w:tab/>
        <w:t xml:space="preserve">Arriving </w:t>
      </w:r>
      <w:r>
        <w:tab/>
        <w:t xml:space="preserve">Booking </w:t>
      </w:r>
      <w:r>
        <w:t>Code</w:t>
      </w:r>
    </w:p>
    <w:p w:rsidR="00603947" w:rsidRDefault="00603947" w:rsidP="00603947">
      <w:pPr>
        <w:spacing w:after="0" w:line="240" w:lineRule="auto"/>
      </w:pPr>
      <w:r>
        <w:t xml:space="preserve">City </w:t>
      </w:r>
      <w:r>
        <w:tab/>
        <w:t xml:space="preserve">Date &amp; Time </w:t>
      </w:r>
      <w:r>
        <w:tab/>
        <w:t xml:space="preserve">City </w:t>
      </w:r>
      <w:r>
        <w:tab/>
        <w:t xml:space="preserve">Time </w:t>
      </w:r>
      <w:r>
        <w:t>carrier</w:t>
      </w:r>
    </w:p>
    <w:p w:rsidR="00603947" w:rsidRDefault="00603947" w:rsidP="00603947">
      <w:pPr>
        <w:spacing w:after="0" w:line="240" w:lineRule="auto"/>
      </w:pPr>
    </w:p>
    <w:p w:rsidR="00603947" w:rsidRDefault="00603947" w:rsidP="00603947">
      <w:pPr>
        <w:spacing w:after="0" w:line="240" w:lineRule="auto"/>
      </w:pPr>
      <w:r>
        <w:t xml:space="preserve">American Airlines </w:t>
      </w:r>
      <w:r>
        <w:tab/>
        <w:t xml:space="preserve">1421 </w:t>
      </w:r>
      <w:r>
        <w:tab/>
      </w:r>
      <w:r>
        <w:tab/>
        <w:t>TUE 09APR</w:t>
      </w:r>
    </w:p>
    <w:p w:rsidR="00603947" w:rsidRDefault="00603947" w:rsidP="00603947">
      <w:pPr>
        <w:spacing w:after="0" w:line="240" w:lineRule="auto"/>
      </w:pPr>
      <w:r>
        <w:t xml:space="preserve">WASHINGTON DULLES </w:t>
      </w:r>
      <w:r>
        <w:t xml:space="preserve"> 7:25 PM  </w:t>
      </w:r>
      <w:bookmarkStart w:id="0" w:name="_GoBack"/>
      <w:bookmarkEnd w:id="0"/>
      <w:r>
        <w:t xml:space="preserve">DALLAS FT WORTH </w:t>
      </w:r>
      <w:r>
        <w:tab/>
        <w:t xml:space="preserve">9:45 PM </w:t>
      </w:r>
      <w:r>
        <w:tab/>
        <w:t xml:space="preserve"> O </w:t>
      </w:r>
    </w:p>
    <w:p w:rsidR="00603947" w:rsidRDefault="00603947" w:rsidP="00603947">
      <w:pPr>
        <w:spacing w:after="0" w:line="240" w:lineRule="auto"/>
      </w:pPr>
      <w:r>
        <w:t xml:space="preserve"> Rachel </w:t>
      </w:r>
      <w:proofErr w:type="spellStart"/>
      <w:r>
        <w:t>Boenigk</w:t>
      </w:r>
      <w:proofErr w:type="spellEnd"/>
      <w:r>
        <w:t xml:space="preserve"> </w:t>
      </w:r>
      <w:r>
        <w:tab/>
        <w:t xml:space="preserve">  </w:t>
      </w:r>
      <w:r>
        <w:tab/>
        <w:t xml:space="preserve">Economy </w:t>
      </w:r>
      <w:r>
        <w:tab/>
        <w:t xml:space="preserve">Seat 18B </w:t>
      </w:r>
      <w:r>
        <w:tab/>
        <w:t xml:space="preserve">Food </w:t>
      </w:r>
      <w:proofErr w:type="gramStart"/>
      <w:r>
        <w:t>For</w:t>
      </w:r>
      <w:proofErr w:type="gramEnd"/>
      <w:r>
        <w:t xml:space="preserve"> Purchase</w:t>
      </w:r>
    </w:p>
    <w:p w:rsidR="00603947" w:rsidRDefault="00603947" w:rsidP="00603947">
      <w:pPr>
        <w:spacing w:after="0" w:line="240" w:lineRule="auto"/>
      </w:pPr>
      <w:r>
        <w:t xml:space="preserve"> Elizabeth Sullivan </w:t>
      </w:r>
      <w:r>
        <w:tab/>
        <w:t xml:space="preserve">  </w:t>
      </w:r>
      <w:r>
        <w:tab/>
        <w:t xml:space="preserve">Economy </w:t>
      </w:r>
      <w:r>
        <w:tab/>
        <w:t xml:space="preserve">Seat 18A </w:t>
      </w:r>
      <w:r>
        <w:tab/>
        <w:t xml:space="preserve">Food </w:t>
      </w:r>
      <w:proofErr w:type="gramStart"/>
      <w:r>
        <w:t>For</w:t>
      </w:r>
      <w:proofErr w:type="gramEnd"/>
      <w:r>
        <w:t xml:space="preserve"> Purchase</w:t>
      </w:r>
    </w:p>
    <w:p w:rsidR="00603947" w:rsidRDefault="00603947" w:rsidP="00603947">
      <w:pPr>
        <w:spacing w:after="0" w:line="240" w:lineRule="auto"/>
      </w:pPr>
      <w:proofErr w:type="gramStart"/>
      <w:r>
        <w:t>carrier</w:t>
      </w:r>
      <w:proofErr w:type="gramEnd"/>
    </w:p>
    <w:p w:rsidR="00603947" w:rsidRDefault="00603947" w:rsidP="00603947">
      <w:pPr>
        <w:spacing w:after="0" w:line="240" w:lineRule="auto"/>
      </w:pPr>
    </w:p>
    <w:p w:rsidR="00603947" w:rsidRDefault="00603947" w:rsidP="00603947">
      <w:pPr>
        <w:spacing w:after="0" w:line="240" w:lineRule="auto"/>
      </w:pPr>
      <w:r>
        <w:t xml:space="preserve">American Airlines </w:t>
      </w:r>
      <w:r>
        <w:tab/>
        <w:t xml:space="preserve">1962 </w:t>
      </w:r>
      <w:r>
        <w:tab/>
      </w:r>
      <w:r>
        <w:tab/>
        <w:t>SUN 14APR</w:t>
      </w:r>
    </w:p>
    <w:p w:rsidR="00603947" w:rsidRDefault="00603947" w:rsidP="00603947">
      <w:pPr>
        <w:spacing w:after="0" w:line="240" w:lineRule="auto"/>
      </w:pPr>
      <w:r>
        <w:t xml:space="preserve">DALLAS FT </w:t>
      </w:r>
      <w:proofErr w:type="gramStart"/>
      <w:r>
        <w:t xml:space="preserve">WORTH </w:t>
      </w:r>
      <w:r>
        <w:t xml:space="preserve"> </w:t>
      </w:r>
      <w:r>
        <w:t>5:00</w:t>
      </w:r>
      <w:proofErr w:type="gramEnd"/>
      <w:r>
        <w:t xml:space="preserve"> PM </w:t>
      </w:r>
      <w:r>
        <w:tab/>
        <w:t xml:space="preserve">WASHINGTON DULLES </w:t>
      </w:r>
      <w:r>
        <w:tab/>
        <w:t xml:space="preserve">8:50 PM </w:t>
      </w:r>
      <w:r>
        <w:tab/>
        <w:t xml:space="preserve"> O </w:t>
      </w:r>
    </w:p>
    <w:p w:rsidR="00603947" w:rsidRDefault="00603947" w:rsidP="00603947">
      <w:pPr>
        <w:spacing w:after="0" w:line="240" w:lineRule="auto"/>
      </w:pPr>
      <w:r>
        <w:t xml:space="preserve"> Rachel </w:t>
      </w:r>
      <w:proofErr w:type="spellStart"/>
      <w:r>
        <w:t>Boenigk</w:t>
      </w:r>
      <w:proofErr w:type="spellEnd"/>
      <w:r>
        <w:t xml:space="preserve"> </w:t>
      </w:r>
      <w:r>
        <w:tab/>
        <w:t xml:space="preserve">  </w:t>
      </w:r>
      <w:r>
        <w:tab/>
        <w:t xml:space="preserve">Economy </w:t>
      </w:r>
      <w:r>
        <w:tab/>
        <w:t xml:space="preserve">Seat 25B </w:t>
      </w:r>
      <w:r>
        <w:tab/>
        <w:t xml:space="preserve">Food </w:t>
      </w:r>
      <w:proofErr w:type="gramStart"/>
      <w:r>
        <w:t>For</w:t>
      </w:r>
      <w:proofErr w:type="gramEnd"/>
      <w:r>
        <w:t xml:space="preserve"> Purchase</w:t>
      </w:r>
    </w:p>
    <w:p w:rsidR="00C801FB" w:rsidRDefault="00603947" w:rsidP="00603947">
      <w:pPr>
        <w:spacing w:after="0" w:line="240" w:lineRule="auto"/>
      </w:pPr>
      <w:r>
        <w:t xml:space="preserve"> Elizabeth Sullivan </w:t>
      </w:r>
      <w:r>
        <w:tab/>
        <w:t xml:space="preserve">  </w:t>
      </w:r>
      <w:r>
        <w:tab/>
        <w:t xml:space="preserve">Economy </w:t>
      </w:r>
      <w:r>
        <w:tab/>
        <w:t xml:space="preserve">Seat 25A </w:t>
      </w:r>
      <w:r>
        <w:tab/>
        <w:t xml:space="preserve">Food </w:t>
      </w:r>
      <w:proofErr w:type="gramStart"/>
      <w:r>
        <w:t>For</w:t>
      </w:r>
      <w:proofErr w:type="gramEnd"/>
      <w:r>
        <w:t xml:space="preserve"> Purchase</w:t>
      </w:r>
    </w:p>
    <w:sectPr w:rsidR="00C80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947"/>
    <w:rsid w:val="000253D2"/>
    <w:rsid w:val="00603947"/>
    <w:rsid w:val="0098738B"/>
    <w:rsid w:val="009A1C38"/>
    <w:rsid w:val="00C8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68F52D81</Template>
  <TotalTime>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E Boenigk</dc:creator>
  <cp:lastModifiedBy>Rachel E Boenigk</cp:lastModifiedBy>
  <cp:revision>1</cp:revision>
  <dcterms:created xsi:type="dcterms:W3CDTF">2012-11-29T16:20:00Z</dcterms:created>
  <dcterms:modified xsi:type="dcterms:W3CDTF">2012-11-29T16:21:00Z</dcterms:modified>
</cp:coreProperties>
</file>