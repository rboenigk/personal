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FD" w:rsidRDefault="00174FFD" w:rsidP="00174FFD">
      <w:pPr>
        <w:spacing w:after="0" w:line="240" w:lineRule="auto"/>
      </w:pPr>
      <w:r>
        <w:t>________________________________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 xml:space="preserve">Traveler        </w:t>
      </w:r>
      <w:proofErr w:type="spellStart"/>
      <w:r>
        <w:t>eTicket</w:t>
      </w:r>
      <w:proofErr w:type="spellEnd"/>
      <w:r>
        <w:t xml:space="preserve"> </w:t>
      </w:r>
      <w:proofErr w:type="gramStart"/>
      <w:r>
        <w:t>Number  Frequent</w:t>
      </w:r>
      <w:proofErr w:type="gramEnd"/>
      <w:r>
        <w:t xml:space="preserve"> Flyer  Seats</w:t>
      </w:r>
    </w:p>
    <w:p w:rsidR="00174FFD" w:rsidRDefault="00174FFD" w:rsidP="00174FFD">
      <w:pPr>
        <w:spacing w:after="0" w:line="240" w:lineRule="auto"/>
      </w:pPr>
      <w:r>
        <w:t>BOENIGK/RACHELEMS       0162341299019   UA-WW58XXXX     12C/32C/8B/6B/28C</w:t>
      </w:r>
    </w:p>
    <w:p w:rsidR="00174FFD" w:rsidRDefault="00174FFD" w:rsidP="00174FFD">
      <w:pPr>
        <w:spacing w:after="0" w:line="240" w:lineRule="auto"/>
      </w:pPr>
      <w:r>
        <w:t>SULLIVAN/ELIZABETHG     0162341299</w:t>
      </w:r>
      <w:r>
        <w:t xml:space="preserve">021           </w:t>
      </w:r>
      <w:bookmarkStart w:id="0" w:name="_GoBack"/>
      <w:r>
        <w:t>12B/32B/8C</w:t>
      </w:r>
      <w:bookmarkEnd w:id="0"/>
      <w:r>
        <w:t>/6C/28B</w:t>
      </w:r>
    </w:p>
    <w:p w:rsidR="00174FFD" w:rsidRDefault="00174FFD" w:rsidP="00174FFD">
      <w:pPr>
        <w:spacing w:after="0" w:line="240" w:lineRule="auto"/>
      </w:pPr>
      <w:r>
        <w:t>___________________________</w:t>
      </w:r>
      <w:r>
        <w:t>_____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>FLIGHT INFORMATION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 xml:space="preserve">Day, Date       </w:t>
      </w:r>
      <w:proofErr w:type="gramStart"/>
      <w:r>
        <w:t>Flight  Class</w:t>
      </w:r>
      <w:proofErr w:type="gramEnd"/>
      <w:r>
        <w:t xml:space="preserve">   Departure City and Time         Arrival City and Time   Aircraft        Meal</w:t>
      </w:r>
    </w:p>
    <w:p w:rsidR="00174FFD" w:rsidRDefault="00174FFD" w:rsidP="00174FFD">
      <w:pPr>
        <w:spacing w:after="0" w:line="240" w:lineRule="auto"/>
      </w:pPr>
      <w:r>
        <w:t xml:space="preserve">Sat, 22DEC12    </w:t>
      </w:r>
      <w:proofErr w:type="gramStart"/>
      <w:r>
        <w:t>UA3267  W</w:t>
      </w:r>
      <w:proofErr w:type="gramEnd"/>
      <w:r>
        <w:t xml:space="preserve">       BALTIMORE, MD</w:t>
      </w:r>
    </w:p>
    <w:p w:rsidR="00174FFD" w:rsidRDefault="00174FFD" w:rsidP="00174FFD">
      <w:pPr>
        <w:spacing w:after="0" w:line="240" w:lineRule="auto"/>
      </w:pPr>
      <w:r>
        <w:t>(BWI) 3:35 PM   CLEVELAND, OH</w:t>
      </w:r>
    </w:p>
    <w:p w:rsidR="00174FFD" w:rsidRDefault="00174FFD" w:rsidP="00174FFD">
      <w:pPr>
        <w:spacing w:after="0" w:line="240" w:lineRule="auto"/>
      </w:pPr>
      <w:r>
        <w:t>(CLE) 4:55 PM   ERJ-145</w:t>
      </w:r>
    </w:p>
    <w:p w:rsidR="00174FFD" w:rsidRDefault="00174FFD" w:rsidP="00174FFD">
      <w:pPr>
        <w:spacing w:after="0" w:line="240" w:lineRule="auto"/>
      </w:pPr>
      <w:r>
        <w:t>Flight operated by EXPRESSJET AIRLINES INC doing business as UNITED EXPRESS.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>Sat, 22DEC12    UA516   W       CLEVELAND, OH</w:t>
      </w:r>
    </w:p>
    <w:p w:rsidR="00174FFD" w:rsidRDefault="00174FFD" w:rsidP="00174FFD">
      <w:pPr>
        <w:spacing w:after="0" w:line="240" w:lineRule="auto"/>
      </w:pPr>
      <w:r>
        <w:t>(CLE) 5:43 PM   HOUSTON, TX</w:t>
      </w:r>
    </w:p>
    <w:p w:rsidR="00174FFD" w:rsidRDefault="00174FFD" w:rsidP="00174FFD">
      <w:pPr>
        <w:spacing w:after="0" w:line="240" w:lineRule="auto"/>
      </w:pPr>
      <w:r>
        <w:t>(IAH -BUSH INTL) 7:55 PM        757-200         Purchase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 xml:space="preserve">Sat, 22DEC12    </w:t>
      </w:r>
      <w:proofErr w:type="gramStart"/>
      <w:r>
        <w:t>UA3265  W</w:t>
      </w:r>
      <w:proofErr w:type="gramEnd"/>
      <w:r>
        <w:t xml:space="preserve">       HOUSTON, TX</w:t>
      </w:r>
    </w:p>
    <w:p w:rsidR="00174FFD" w:rsidRDefault="00174FFD" w:rsidP="00174FFD">
      <w:pPr>
        <w:spacing w:after="0" w:line="240" w:lineRule="auto"/>
      </w:pPr>
      <w:r>
        <w:t>(IAH -BUSH INTL) 8:59 PM        COLLEGE STATION, TX</w:t>
      </w:r>
    </w:p>
    <w:p w:rsidR="00174FFD" w:rsidRDefault="00174FFD" w:rsidP="00174FFD">
      <w:pPr>
        <w:spacing w:after="0" w:line="240" w:lineRule="auto"/>
      </w:pPr>
      <w:r>
        <w:t>(CLL) 9:45 PM   ERJ-135</w:t>
      </w:r>
    </w:p>
    <w:p w:rsidR="00174FFD" w:rsidRDefault="00174FFD" w:rsidP="00174FFD">
      <w:pPr>
        <w:spacing w:after="0" w:line="240" w:lineRule="auto"/>
      </w:pPr>
      <w:r>
        <w:t>Flight operated by EXPRESSJET AIRLINES INC doing business as UNITED EXPRESS.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 xml:space="preserve">Tue, 01JAN13    </w:t>
      </w:r>
      <w:proofErr w:type="gramStart"/>
      <w:r>
        <w:t>UA4486  T</w:t>
      </w:r>
      <w:proofErr w:type="gramEnd"/>
      <w:r>
        <w:t xml:space="preserve">       COLLEGE STATION, TX</w:t>
      </w:r>
    </w:p>
    <w:p w:rsidR="00174FFD" w:rsidRDefault="00174FFD" w:rsidP="00174FFD">
      <w:pPr>
        <w:spacing w:after="0" w:line="240" w:lineRule="auto"/>
      </w:pPr>
      <w:r>
        <w:t>(CLL) 4:46 PM   HOUSTON, TX</w:t>
      </w:r>
    </w:p>
    <w:p w:rsidR="00174FFD" w:rsidRDefault="00174FFD" w:rsidP="00174FFD">
      <w:pPr>
        <w:spacing w:after="0" w:line="240" w:lineRule="auto"/>
      </w:pPr>
      <w:r>
        <w:t>(IAH -BUSH INTL) 5:30 PM        ERJ-135</w:t>
      </w:r>
    </w:p>
    <w:p w:rsidR="00174FFD" w:rsidRDefault="00174FFD" w:rsidP="00174FFD">
      <w:pPr>
        <w:spacing w:after="0" w:line="240" w:lineRule="auto"/>
      </w:pPr>
      <w:r>
        <w:t>Flight operated by EXPRESSJET AIRLINES INC doing business as UNITED EXPRESS.</w:t>
      </w:r>
    </w:p>
    <w:p w:rsidR="00174FFD" w:rsidRDefault="00174FFD" w:rsidP="00174FFD">
      <w:pPr>
        <w:spacing w:after="0" w:line="240" w:lineRule="auto"/>
      </w:pPr>
    </w:p>
    <w:p w:rsidR="00174FFD" w:rsidRDefault="00174FFD" w:rsidP="00174FFD">
      <w:pPr>
        <w:spacing w:after="0" w:line="240" w:lineRule="auto"/>
      </w:pPr>
      <w:r>
        <w:t>Tue, 01JAN13    UA590   T       HOUSTON, TX</w:t>
      </w:r>
    </w:p>
    <w:p w:rsidR="00174FFD" w:rsidRDefault="00174FFD" w:rsidP="00174FFD">
      <w:pPr>
        <w:spacing w:after="0" w:line="240" w:lineRule="auto"/>
      </w:pPr>
      <w:r>
        <w:t>(IAH -BUSH INTL) 7:59 PM        BALTIMORE, MD</w:t>
      </w:r>
    </w:p>
    <w:p w:rsidR="00174FFD" w:rsidRDefault="00174FFD" w:rsidP="00174FFD">
      <w:pPr>
        <w:spacing w:after="0" w:line="240" w:lineRule="auto"/>
      </w:pPr>
      <w:r>
        <w:t xml:space="preserve">(BWI) 11:58 </w:t>
      </w:r>
      <w:proofErr w:type="gramStart"/>
      <w:r>
        <w:t>PM  757</w:t>
      </w:r>
      <w:proofErr w:type="gramEnd"/>
      <w:r>
        <w:t>-200         Purchase</w:t>
      </w:r>
    </w:p>
    <w:p w:rsidR="00174FFD" w:rsidRDefault="00174FFD" w:rsidP="00174FFD">
      <w:pPr>
        <w:spacing w:after="0" w:line="240" w:lineRule="auto"/>
      </w:pPr>
    </w:p>
    <w:p w:rsidR="00C801FB" w:rsidRDefault="00C801FB" w:rsidP="00174FFD">
      <w:pPr>
        <w:spacing w:after="0" w:line="240" w:lineRule="auto"/>
      </w:pPr>
    </w:p>
    <w:sectPr w:rsidR="00C8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FD"/>
    <w:rsid w:val="000253D2"/>
    <w:rsid w:val="00174FFD"/>
    <w:rsid w:val="0098738B"/>
    <w:rsid w:val="009A1C38"/>
    <w:rsid w:val="00C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68F52D81</Template>
  <TotalTime>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cp:lastPrinted>2012-11-29T16:12:00Z</cp:lastPrinted>
  <dcterms:created xsi:type="dcterms:W3CDTF">2012-11-29T16:11:00Z</dcterms:created>
  <dcterms:modified xsi:type="dcterms:W3CDTF">2012-11-29T16:19:00Z</dcterms:modified>
</cp:coreProperties>
</file>