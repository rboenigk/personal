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296" w:rsidRDefault="001E3296" w:rsidP="001E3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103"/>
        <w:gridCol w:w="1207"/>
        <w:gridCol w:w="1208"/>
        <w:gridCol w:w="997"/>
      </w:tblGrid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NII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07/15/13   Time: 16:20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2002Q1 2012Q4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NII(-1)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0.983461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0.008979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109.5321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PCA_10YR_TR_YIELD(-1)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-6.35E-05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6.80E-05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-0.934479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0.3561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PCA_10YR_TR_YIELD(-2)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6.21E-05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3.074082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0.0040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PCA_10YR_TR_YIELD(-3)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-0.000134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6.64E-05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-2.023601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0.0503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PCA_BBB10YR(-1)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0.000308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7.96E-05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3.873746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0.0004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PCA_BBB10YR(-2)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-0.000321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-3.642640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0.0008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PCA_BBB10YR(-3)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8.23E-05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1.914811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0.0633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0.951540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0.000630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0.943682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0.000157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3.73E-05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-17.41286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5.13E-08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-17.12902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390.0830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-17.30760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2.752581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1E3296" w:rsidRDefault="001E3296" w:rsidP="001E3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103"/>
        <w:gridCol w:w="1207"/>
        <w:gridCol w:w="1208"/>
        <w:gridCol w:w="997"/>
      </w:tblGrid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NII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07/15/13   Time: 16:19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2003Q4 2012Q4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37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NII(-1)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0.970762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0.013522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71.78972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PCA_BRENT_CRUDE(-1)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-2.77E-05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4.15E-05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-0.668807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0.5083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PCA_BRENT_CRUDE(-2)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8.26E-05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3.97E-05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2.080756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0.0453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PCA_HHUB_NAT_GAS(-1)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2.46E-05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1.322661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0.1950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0.883951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0.000586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0.873401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0.000129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4.59E-05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-17.03935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6.95E-08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-16.86520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319.2279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-16.97795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3.038591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1E3296" w:rsidRDefault="001E3296" w:rsidP="001E3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:rsidR="001E3296" w:rsidRDefault="001E329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103"/>
        <w:gridCol w:w="1207"/>
        <w:gridCol w:w="1208"/>
        <w:gridCol w:w="997"/>
      </w:tblGrid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Dependent Variable: NII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07/15/13   Time: 15:05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2002Q1 2012Q3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43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NII(-1)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0.982769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0.009251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106.2295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PCA_3MO_TR_YIELD(-1)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-2.97E-05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-2.289119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0.0277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PCA_10YR_TR_YIELD(-1)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2.100076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0.0424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PCA_VIX(-1)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2.017459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0.0508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PCA_US_DPI(-1)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-4.30E-06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1.55E-06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-2.771040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0.0086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0.940710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0.000635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0.934468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0.000155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3.96E-05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-17.32700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5.96E-08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-17.12221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377.5306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-17.25148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2.676435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1E3296" w:rsidRDefault="001E3296" w:rsidP="001E3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103"/>
        <w:gridCol w:w="1207"/>
        <w:gridCol w:w="1208"/>
        <w:gridCol w:w="997"/>
      </w:tblGrid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NII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07/15/13   Time: 16:19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2003Q4 2012Q4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37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NII(-1)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0.970762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0.013522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71.78972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PCA_BRENT_CRUDE(-1)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-2.77E-05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4.15E-05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-0.668807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0.5083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PCA_BRENT_CRUDE(-2)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8.26E-05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3.97E-05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2.080756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0.0453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PCA_HHUB_NAT_GAS(-1)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2.46E-05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1.322661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0.1950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0.883951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0.000586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0.873401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0.000129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4.59E-05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-17.03935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6.95E-08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-16.86520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319.2279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-16.97795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3.038591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1E3296" w:rsidRDefault="001E3296" w:rsidP="001E3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E3296" w:rsidRDefault="001E329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1E3296" w:rsidRDefault="001E3296" w:rsidP="001E3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NII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07/15/13   Time: 14:34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2002Q1 2012Q3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43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NII(-1)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0.978937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0.010295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95.08756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PCA_VIX(-1)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4.04E-05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1.96E-05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2.059380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0.0460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PCA_VIX(-2)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-1.12E-05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-0.570679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0.5714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0.921529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0.000635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0.917605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0.000155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4.44E-05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-17.13974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7.88E-08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-17.01687</w:t>
            </w:r>
          </w:p>
        </w:tc>
      </w:tr>
      <w:tr w:rsidR="001E3296" w:rsidT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371.5045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-17.09443</w:t>
            </w: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2.886804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E329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296" w:rsidRDefault="001E32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8A7044" w:rsidRDefault="001E3296">
      <w:r>
        <w:rPr>
          <w:rFonts w:ascii="Arial" w:hAnsi="Arial" w:cs="Arial"/>
          <w:sz w:val="18"/>
          <w:szCs w:val="18"/>
        </w:rPr>
        <w:br/>
      </w:r>
    </w:p>
    <w:sectPr w:rsidR="008A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296"/>
    <w:rsid w:val="000253D2"/>
    <w:rsid w:val="001E3296"/>
    <w:rsid w:val="008A7044"/>
    <w:rsid w:val="0098738B"/>
    <w:rsid w:val="00F4424B"/>
    <w:rsid w:val="00FA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EB8D5CF3</Template>
  <TotalTime>12466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1</cp:revision>
  <cp:lastPrinted>2013-07-15T20:24:00Z</cp:lastPrinted>
  <dcterms:created xsi:type="dcterms:W3CDTF">2013-07-15T20:21:00Z</dcterms:created>
  <dcterms:modified xsi:type="dcterms:W3CDTF">2013-07-26T19:45:00Z</dcterms:modified>
</cp:coreProperties>
</file>