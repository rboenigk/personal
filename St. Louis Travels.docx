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B05" w:rsidRPr="003A1B05" w:rsidRDefault="003A1B05" w:rsidP="003A1B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A1B05">
        <w:rPr>
          <w:rFonts w:ascii="Times New Roman" w:eastAsia="Times New Roman" w:hAnsi="Times New Roman" w:cs="Times New Roman"/>
          <w:b/>
          <w:sz w:val="24"/>
          <w:szCs w:val="24"/>
        </w:rPr>
        <w:t>TO ST. LOUIS</w:t>
      </w:r>
    </w:p>
    <w:p w:rsidR="003A1B05" w:rsidRDefault="003A1B05" w:rsidP="003A1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1B05" w:rsidRPr="003A1B05" w:rsidRDefault="003A1B05" w:rsidP="003A1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5">
        <w:rPr>
          <w:rFonts w:ascii="Times New Roman" w:eastAsia="Times New Roman" w:hAnsi="Times New Roman" w:cs="Times New Roman"/>
          <w:sz w:val="24"/>
          <w:szCs w:val="24"/>
        </w:rPr>
        <w:t xml:space="preserve">United Confirmation Number DCBMJP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A1B05" w:rsidRPr="003A1B05" w:rsidTr="003A1B0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A1B05" w:rsidRPr="003A1B05" w:rsidRDefault="003A1B05" w:rsidP="003A1B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1B05">
        <w:rPr>
          <w:rFonts w:ascii="Times New Roman" w:eastAsia="Times New Roman" w:hAnsi="Times New Roman" w:cs="Times New Roman"/>
          <w:b/>
          <w:bCs/>
          <w:sz w:val="36"/>
          <w:szCs w:val="36"/>
        </w:rPr>
        <w:t>Flight Details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1365"/>
        <w:gridCol w:w="979"/>
        <w:gridCol w:w="1665"/>
        <w:gridCol w:w="3286"/>
      </w:tblGrid>
      <w:tr w:rsidR="003A1B05" w:rsidRPr="003A1B05" w:rsidTr="003A1B05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3A1B05" w:rsidRPr="003A1B05" w:rsidRDefault="003A1B05" w:rsidP="003A1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Thu., Apr. 25, 2013 | Washington, DC (IAD - Dulles) to St. Louis, MO (STL) </w:t>
            </w:r>
          </w:p>
        </w:tc>
      </w:tr>
      <w:tr w:rsidR="003A1B05" w:rsidRPr="003A1B05" w:rsidTr="003A1B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>Depart:</w:t>
            </w:r>
          </w:p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10:00 p.m.</w:t>
            </w:r>
          </w:p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Thu., Apr. 25, 2013</w:t>
            </w:r>
          </w:p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>Washington, DC (IAD - Dulles)</w:t>
            </w:r>
          </w:p>
        </w:tc>
        <w:tc>
          <w:tcPr>
            <w:tcW w:w="0" w:type="auto"/>
            <w:vAlign w:val="center"/>
            <w:hideMark/>
          </w:tcPr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>Arrive:</w:t>
            </w:r>
          </w:p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11:07 p.m.</w:t>
            </w:r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Thu., Apr. 25, 2013</w:t>
            </w:r>
          </w:p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>St. Louis, MO (STL)</w:t>
            </w:r>
          </w:p>
        </w:tc>
        <w:tc>
          <w:tcPr>
            <w:tcW w:w="0" w:type="auto"/>
            <w:vAlign w:val="center"/>
            <w:hideMark/>
          </w:tcPr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>Travel Time:</w:t>
            </w:r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</w:t>
            </w:r>
            <w:proofErr w:type="spellStart"/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</w:t>
            </w:r>
            <w:proofErr w:type="spellStart"/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>mn</w:t>
            </w:r>
            <w:proofErr w:type="spellEnd"/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>Award Miles/</w:t>
            </w:r>
          </w:p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>Premier Qualifying*:</w:t>
            </w:r>
          </w:p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696 /100% </w:t>
            </w:r>
          </w:p>
        </w:tc>
        <w:tc>
          <w:tcPr>
            <w:tcW w:w="0" w:type="auto"/>
            <w:vAlign w:val="center"/>
            <w:hideMark/>
          </w:tcPr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>Flight:</w:t>
            </w:r>
            <w:r w:rsidRPr="003A1B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UA3415</w:t>
            </w:r>
          </w:p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Operated by Trans States Airlines </w:t>
            </w:r>
            <w:proofErr w:type="spellStart"/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>dba</w:t>
            </w:r>
            <w:proofErr w:type="spellEnd"/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United Express.</w:t>
            </w:r>
          </w:p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Aircraft: </w:t>
            </w:r>
            <w:r w:rsidRPr="003A1B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Embraer RJ145</w:t>
            </w:r>
          </w:p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Fare Class: </w:t>
            </w:r>
            <w:r w:rsidRPr="003A1B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United Economy (S)</w:t>
            </w:r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Meal: </w:t>
            </w:r>
            <w:r w:rsidRPr="003A1B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None</w:t>
            </w:r>
            <w:r w:rsidRPr="003A1B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No Special Meal Offered.</w:t>
            </w:r>
          </w:p>
        </w:tc>
      </w:tr>
    </w:tbl>
    <w:p w:rsidR="003A1B05" w:rsidRDefault="003A1B05" w:rsidP="003A1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1B05" w:rsidRDefault="003A1B05" w:rsidP="003A1B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1B05" w:rsidRPr="003A1B05" w:rsidRDefault="003A1B05" w:rsidP="003A1B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3A1B05">
        <w:rPr>
          <w:rFonts w:ascii="Times New Roman" w:eastAsia="Times New Roman" w:hAnsi="Times New Roman" w:cs="Times New Roman"/>
          <w:b/>
          <w:sz w:val="24"/>
          <w:szCs w:val="24"/>
        </w:rPr>
        <w:t>TO D.C.</w:t>
      </w:r>
      <w:proofErr w:type="gramEnd"/>
    </w:p>
    <w:p w:rsidR="003A1B05" w:rsidRDefault="003A1B05" w:rsidP="003A1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1B05" w:rsidRDefault="003A1B05" w:rsidP="003A1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1B05" w:rsidRPr="003A1B05" w:rsidRDefault="003A1B05" w:rsidP="003A1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B05">
        <w:rPr>
          <w:rFonts w:ascii="Times New Roman" w:eastAsia="Times New Roman" w:hAnsi="Times New Roman" w:cs="Times New Roman"/>
          <w:sz w:val="24"/>
          <w:szCs w:val="24"/>
        </w:rPr>
        <w:t xml:space="preserve">United Confirmation Number DCHQGT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A1B05" w:rsidRPr="003A1B05" w:rsidTr="003A1B05">
        <w:trPr>
          <w:tblCellSpacing w:w="0" w:type="dxa"/>
        </w:trPr>
        <w:tc>
          <w:tcPr>
            <w:tcW w:w="0" w:type="auto"/>
            <w:vAlign w:val="center"/>
            <w:hideMark/>
          </w:tcPr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A1B05" w:rsidRPr="003A1B05" w:rsidRDefault="003A1B05" w:rsidP="003A1B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A1B05">
        <w:rPr>
          <w:rFonts w:ascii="Times New Roman" w:eastAsia="Times New Roman" w:hAnsi="Times New Roman" w:cs="Times New Roman"/>
          <w:b/>
          <w:bCs/>
          <w:sz w:val="36"/>
          <w:szCs w:val="36"/>
        </w:rPr>
        <w:t>Flight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2137"/>
        <w:gridCol w:w="978"/>
        <w:gridCol w:w="1663"/>
        <w:gridCol w:w="3280"/>
      </w:tblGrid>
      <w:tr w:rsidR="003A1B05" w:rsidRPr="003A1B05" w:rsidTr="003A1B05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3A1B05" w:rsidRPr="003A1B05" w:rsidRDefault="003A1B05" w:rsidP="003A1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Sat., Apr. 27, 2013 | St. Louis, MO (STL) to Washington, DC (IAD - Dulles) </w:t>
            </w:r>
          </w:p>
        </w:tc>
      </w:tr>
      <w:tr w:rsidR="003A1B05" w:rsidRPr="003A1B05" w:rsidTr="003A1B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>Depart:</w:t>
            </w:r>
          </w:p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5:49 p.m.</w:t>
            </w:r>
          </w:p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Sat., Apr. 27, 2013</w:t>
            </w:r>
          </w:p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>St. Louis, MO (STL)</w:t>
            </w:r>
          </w:p>
        </w:tc>
        <w:tc>
          <w:tcPr>
            <w:tcW w:w="0" w:type="auto"/>
            <w:vAlign w:val="center"/>
            <w:hideMark/>
          </w:tcPr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>Arrive:</w:t>
            </w:r>
          </w:p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8:50 p.m.</w:t>
            </w:r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Sat., Apr. 27, 2013</w:t>
            </w:r>
          </w:p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>Washington, DC (IAD - Dulles)</w:t>
            </w:r>
          </w:p>
        </w:tc>
        <w:tc>
          <w:tcPr>
            <w:tcW w:w="0" w:type="auto"/>
            <w:vAlign w:val="center"/>
            <w:hideMark/>
          </w:tcPr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>Travel Time:</w:t>
            </w:r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</w:t>
            </w:r>
            <w:proofErr w:type="spellStart"/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>mn</w:t>
            </w:r>
            <w:proofErr w:type="spellEnd"/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>Award Miles/</w:t>
            </w:r>
          </w:p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>Premier Qualifying*:</w:t>
            </w:r>
          </w:p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696 /100% </w:t>
            </w:r>
          </w:p>
        </w:tc>
        <w:tc>
          <w:tcPr>
            <w:tcW w:w="0" w:type="auto"/>
            <w:vAlign w:val="center"/>
            <w:hideMark/>
          </w:tcPr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>Flight:</w:t>
            </w:r>
            <w:r w:rsidRPr="003A1B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UA3361</w:t>
            </w:r>
          </w:p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Operated by Trans States Airlines </w:t>
            </w:r>
            <w:proofErr w:type="spellStart"/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>dba</w:t>
            </w:r>
            <w:proofErr w:type="spellEnd"/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United Express.</w:t>
            </w:r>
          </w:p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Aircraft: </w:t>
            </w:r>
            <w:r w:rsidRPr="003A1B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Embraer RJ145</w:t>
            </w:r>
          </w:p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Fare Class: </w:t>
            </w:r>
            <w:r w:rsidRPr="003A1B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United Economy (S)</w:t>
            </w:r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A1B05" w:rsidRPr="003A1B05" w:rsidRDefault="003A1B05" w:rsidP="003A1B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1B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Meal: </w:t>
            </w:r>
            <w:r w:rsidRPr="003A1B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None</w:t>
            </w:r>
            <w:r w:rsidRPr="003A1B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No Special Meal Offered.</w:t>
            </w:r>
          </w:p>
        </w:tc>
      </w:tr>
    </w:tbl>
    <w:p w:rsidR="0093529A" w:rsidRDefault="0093529A"/>
    <w:p w:rsidR="003A1B05" w:rsidRDefault="003A1B05">
      <w:pPr>
        <w:sectPr w:rsidR="003A1B05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A1B05" w:rsidRPr="003A1B05" w:rsidRDefault="003A1B05">
      <w:pPr>
        <w:rPr>
          <w:b/>
        </w:rPr>
      </w:pPr>
      <w:r w:rsidRPr="003A1B05">
        <w:rPr>
          <w:b/>
        </w:rPr>
        <w:lastRenderedPageBreak/>
        <w:t>HOTEL INFORMATION:</w:t>
      </w:r>
    </w:p>
    <w:p w:rsidR="003A1B05" w:rsidRDefault="003A1B05">
      <w:r>
        <w:t>SHERATON CLAYTON PLAZA HOTEL ST. LOUIS</w:t>
      </w:r>
    </w:p>
    <w:p w:rsidR="003A1B05" w:rsidRDefault="003A1B05">
      <w:r>
        <w:t>ADDRESS: 7730 BONHOMME AVENUE, ST. LOUIS, MO, 63105</w:t>
      </w:r>
    </w:p>
    <w:p w:rsidR="003A1B05" w:rsidRDefault="003A1B05">
      <w:r>
        <w:t>PHONE: (314) 863-0400</w:t>
      </w:r>
    </w:p>
    <w:p w:rsidR="003A1B05" w:rsidRDefault="003A1B05"/>
    <w:p w:rsidR="003A1B05" w:rsidRDefault="003A1B05"/>
    <w:p w:rsidR="003A1B05" w:rsidRPr="003A1B05" w:rsidRDefault="003A1B05">
      <w:pPr>
        <w:rPr>
          <w:b/>
        </w:rPr>
      </w:pPr>
      <w:r w:rsidRPr="003A1B05">
        <w:rPr>
          <w:b/>
        </w:rPr>
        <w:lastRenderedPageBreak/>
        <w:t>CONFERENCE INFORMATION:</w:t>
      </w:r>
    </w:p>
    <w:p w:rsidR="003A1B05" w:rsidRDefault="003A1B05">
      <w:r>
        <w:t xml:space="preserve">HOSTED BY: ST. </w:t>
      </w:r>
      <w:proofErr w:type="gramStart"/>
      <w:r>
        <w:t>LOUIS</w:t>
      </w:r>
      <w:proofErr w:type="gramEnd"/>
      <w:r>
        <w:t xml:space="preserve"> UNIVERSITY</w:t>
      </w:r>
    </w:p>
    <w:p w:rsidR="003A1B05" w:rsidRDefault="003A1B05">
      <w:r>
        <w:t xml:space="preserve">SCHEDULE: </w:t>
      </w:r>
      <w:hyperlink r:id="rId8" w:history="1">
        <w:r w:rsidRPr="008648CF">
          <w:rPr>
            <w:rStyle w:val="Hyperlink"/>
          </w:rPr>
          <w:t>http://genderpolitics.slu.edu/conference-program</w:t>
        </w:r>
      </w:hyperlink>
    </w:p>
    <w:p w:rsidR="003A1B05" w:rsidRDefault="003A1B05">
      <w:r>
        <w:t>I PRESENT IN THE GENDER AND INTERNATIONAL POLITICS PANEL AT 3:30.</w:t>
      </w:r>
    </w:p>
    <w:sectPr w:rsidR="003A1B05" w:rsidSect="003A1B0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B05" w:rsidRDefault="003A1B05" w:rsidP="003A1B05">
      <w:pPr>
        <w:spacing w:after="0" w:line="240" w:lineRule="auto"/>
      </w:pPr>
      <w:r>
        <w:separator/>
      </w:r>
    </w:p>
  </w:endnote>
  <w:endnote w:type="continuationSeparator" w:id="0">
    <w:p w:rsidR="003A1B05" w:rsidRDefault="003A1B05" w:rsidP="003A1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B05" w:rsidRDefault="003A1B05" w:rsidP="003A1B05">
      <w:pPr>
        <w:spacing w:after="0" w:line="240" w:lineRule="auto"/>
      </w:pPr>
      <w:r>
        <w:separator/>
      </w:r>
    </w:p>
  </w:footnote>
  <w:footnote w:type="continuationSeparator" w:id="0">
    <w:p w:rsidR="003A1B05" w:rsidRDefault="003A1B05" w:rsidP="003A1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1B05" w:rsidRDefault="003A1B05" w:rsidP="003A1B05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R. BOENIGK </w:t>
    </w:r>
    <w:r>
      <w:rPr>
        <w:rFonts w:ascii="Times New Roman" w:eastAsia="Times New Roman" w:hAnsi="Times New Roman" w:cs="Times New Roman"/>
        <w:b/>
        <w:sz w:val="24"/>
        <w:szCs w:val="24"/>
      </w:rPr>
      <w:t>TRAVEL INFORMATION</w:t>
    </w:r>
    <w:r>
      <w:rPr>
        <w:rFonts w:ascii="Times New Roman" w:eastAsia="Times New Roman" w:hAnsi="Times New Roman" w:cs="Times New Roman"/>
        <w:b/>
        <w:sz w:val="24"/>
        <w:szCs w:val="24"/>
      </w:rPr>
      <w:t>: 4/25-4/27</w:t>
    </w:r>
  </w:p>
  <w:p w:rsidR="003A1B05" w:rsidRDefault="003A1B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B05"/>
    <w:rsid w:val="000253D2"/>
    <w:rsid w:val="003A1B05"/>
    <w:rsid w:val="00841BB8"/>
    <w:rsid w:val="0093529A"/>
    <w:rsid w:val="0098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1B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1B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pconfirmhead">
    <w:name w:val="spconfirmhead"/>
    <w:basedOn w:val="DefaultParagraphFont"/>
    <w:rsid w:val="003A1B05"/>
  </w:style>
  <w:style w:type="character" w:customStyle="1" w:styleId="uaconfirmationnumber">
    <w:name w:val="uaconfirmationnumber"/>
    <w:basedOn w:val="DefaultParagraphFont"/>
    <w:rsid w:val="003A1B05"/>
  </w:style>
  <w:style w:type="character" w:styleId="Strong">
    <w:name w:val="Strong"/>
    <w:basedOn w:val="DefaultParagraphFont"/>
    <w:uiPriority w:val="22"/>
    <w:qFormat/>
    <w:rsid w:val="003A1B05"/>
    <w:rPr>
      <w:b/>
      <w:bCs/>
    </w:rPr>
  </w:style>
  <w:style w:type="character" w:customStyle="1" w:styleId="phead">
    <w:name w:val="phead"/>
    <w:basedOn w:val="DefaultParagraphFont"/>
    <w:rsid w:val="003A1B05"/>
  </w:style>
  <w:style w:type="character" w:styleId="Hyperlink">
    <w:name w:val="Hyperlink"/>
    <w:basedOn w:val="DefaultParagraphFont"/>
    <w:uiPriority w:val="99"/>
    <w:unhideWhenUsed/>
    <w:rsid w:val="003A1B0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1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B05"/>
  </w:style>
  <w:style w:type="paragraph" w:styleId="Footer">
    <w:name w:val="footer"/>
    <w:basedOn w:val="Normal"/>
    <w:link w:val="FooterChar"/>
    <w:uiPriority w:val="99"/>
    <w:unhideWhenUsed/>
    <w:rsid w:val="003A1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B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1B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1B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pconfirmhead">
    <w:name w:val="spconfirmhead"/>
    <w:basedOn w:val="DefaultParagraphFont"/>
    <w:rsid w:val="003A1B05"/>
  </w:style>
  <w:style w:type="character" w:customStyle="1" w:styleId="uaconfirmationnumber">
    <w:name w:val="uaconfirmationnumber"/>
    <w:basedOn w:val="DefaultParagraphFont"/>
    <w:rsid w:val="003A1B05"/>
  </w:style>
  <w:style w:type="character" w:styleId="Strong">
    <w:name w:val="Strong"/>
    <w:basedOn w:val="DefaultParagraphFont"/>
    <w:uiPriority w:val="22"/>
    <w:qFormat/>
    <w:rsid w:val="003A1B05"/>
    <w:rPr>
      <w:b/>
      <w:bCs/>
    </w:rPr>
  </w:style>
  <w:style w:type="character" w:customStyle="1" w:styleId="phead">
    <w:name w:val="phead"/>
    <w:basedOn w:val="DefaultParagraphFont"/>
    <w:rsid w:val="003A1B05"/>
  </w:style>
  <w:style w:type="character" w:styleId="Hyperlink">
    <w:name w:val="Hyperlink"/>
    <w:basedOn w:val="DefaultParagraphFont"/>
    <w:uiPriority w:val="99"/>
    <w:unhideWhenUsed/>
    <w:rsid w:val="003A1B0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1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B05"/>
  </w:style>
  <w:style w:type="paragraph" w:styleId="Footer">
    <w:name w:val="footer"/>
    <w:basedOn w:val="Normal"/>
    <w:link w:val="FooterChar"/>
    <w:uiPriority w:val="99"/>
    <w:unhideWhenUsed/>
    <w:rsid w:val="003A1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6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2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61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84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1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44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86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51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61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29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09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89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84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79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36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5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0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3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8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2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40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02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63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36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41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13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50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92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24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52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69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56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91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16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91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21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50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8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80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nderpolitics.slu.edu/conference-program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BE1F2C41</Template>
  <TotalTime>9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E Boenigk</dc:creator>
  <cp:lastModifiedBy>Rachel E Boenigk</cp:lastModifiedBy>
  <cp:revision>1</cp:revision>
  <cp:lastPrinted>2013-04-22T15:33:00Z</cp:lastPrinted>
  <dcterms:created xsi:type="dcterms:W3CDTF">2013-04-22T15:26:00Z</dcterms:created>
  <dcterms:modified xsi:type="dcterms:W3CDTF">2013-04-22T15:35:00Z</dcterms:modified>
</cp:coreProperties>
</file>