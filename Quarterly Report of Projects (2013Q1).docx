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ED" w:rsidRDefault="00DD70CF" w:rsidP="00DD70CF">
      <w:pPr>
        <w:pStyle w:val="Title"/>
        <w:jc w:val="center"/>
      </w:pPr>
      <w:r>
        <w:t>Quarterly Report of Projects</w:t>
      </w:r>
    </w:p>
    <w:p w:rsidR="009F48ED" w:rsidRDefault="009F48ED" w:rsidP="009F48ED">
      <w:r>
        <w:t>Research Assistant Name:</w:t>
      </w:r>
      <w:r w:rsidR="00987D14">
        <w:t xml:space="preserve"> Rachel Boenigk</w:t>
      </w:r>
    </w:p>
    <w:p w:rsidR="009F48ED" w:rsidRDefault="009F48ED" w:rsidP="009F48ED">
      <w:r>
        <w:t>M1 ID:</w:t>
      </w:r>
      <w:r w:rsidR="00987D14">
        <w:t xml:space="preserve"> m1reb02</w:t>
      </w:r>
    </w:p>
    <w:p w:rsidR="009F48ED" w:rsidRDefault="009F48ED" w:rsidP="009F48ED">
      <w:r>
        <w:t xml:space="preserve">Quarter: </w:t>
      </w:r>
      <w:r w:rsidR="00E33593">
        <w:t>2013Q1</w:t>
      </w:r>
    </w:p>
    <w:p w:rsidR="00987D14" w:rsidRDefault="0019323F" w:rsidP="009F48ED">
      <w:r>
        <w:t>Date: 3</w:t>
      </w:r>
      <w:r w:rsidR="00987D14">
        <w:t xml:space="preserve"> </w:t>
      </w:r>
      <w:r>
        <w:t>April</w:t>
      </w:r>
      <w:r w:rsidR="00987D14">
        <w:t xml:space="preserve"> 2013</w:t>
      </w:r>
    </w:p>
    <w:p w:rsidR="003C0434" w:rsidRDefault="003C0434" w:rsidP="00DD70CF">
      <w:pPr>
        <w:pStyle w:val="ListParagraph"/>
        <w:numPr>
          <w:ilvl w:val="0"/>
          <w:numId w:val="1"/>
        </w:numPr>
      </w:pPr>
      <w:r>
        <w:t>Non-interest Income</w:t>
      </w:r>
    </w:p>
    <w:p w:rsidR="003C0434" w:rsidRDefault="003C0434" w:rsidP="003C0434">
      <w:pPr>
        <w:pStyle w:val="ListParagraph"/>
        <w:numPr>
          <w:ilvl w:val="1"/>
          <w:numId w:val="1"/>
        </w:numPr>
      </w:pPr>
      <w:r>
        <w:t>Supervising Economist: Luca Guerrieri</w:t>
      </w:r>
    </w:p>
    <w:p w:rsidR="003C0434" w:rsidRDefault="003C0434" w:rsidP="003C0434">
      <w:pPr>
        <w:pStyle w:val="ListParagraph"/>
        <w:numPr>
          <w:ilvl w:val="1"/>
          <w:numId w:val="1"/>
        </w:numPr>
      </w:pPr>
      <w:r>
        <w:t>Duties completed:</w:t>
      </w:r>
    </w:p>
    <w:p w:rsidR="003C0434" w:rsidRDefault="003C0434" w:rsidP="003C0434">
      <w:pPr>
        <w:pStyle w:val="ListParagraph"/>
        <w:numPr>
          <w:ilvl w:val="2"/>
          <w:numId w:val="1"/>
        </w:numPr>
      </w:pPr>
      <w:r>
        <w:t>Gathered data from countless sources</w:t>
      </w:r>
    </w:p>
    <w:p w:rsidR="003C0434" w:rsidRDefault="003C0434" w:rsidP="003C0434">
      <w:pPr>
        <w:pStyle w:val="ListParagraph"/>
        <w:numPr>
          <w:ilvl w:val="2"/>
          <w:numId w:val="1"/>
        </w:numPr>
      </w:pPr>
      <w:r>
        <w:t>Instructed Justin on the proper way to program when pulling data</w:t>
      </w:r>
    </w:p>
    <w:p w:rsidR="003C0434" w:rsidRDefault="003C0434" w:rsidP="003C0434">
      <w:pPr>
        <w:pStyle w:val="ListParagraph"/>
        <w:numPr>
          <w:ilvl w:val="2"/>
          <w:numId w:val="1"/>
        </w:numPr>
      </w:pPr>
      <w:r>
        <w:t>Researched potential uses of data</w:t>
      </w:r>
    </w:p>
    <w:p w:rsidR="003C0434" w:rsidRDefault="003C0434" w:rsidP="003C0434">
      <w:pPr>
        <w:pStyle w:val="ListParagraph"/>
        <w:numPr>
          <w:ilvl w:val="2"/>
          <w:numId w:val="1"/>
        </w:numPr>
      </w:pPr>
      <w:r>
        <w:t>Reviewed CCAR submissions for ideas on data incorporation and model building</w:t>
      </w:r>
    </w:p>
    <w:p w:rsidR="00EE1850" w:rsidRDefault="003C0434" w:rsidP="00EE1850">
      <w:pPr>
        <w:pStyle w:val="ListParagraph"/>
        <w:numPr>
          <w:ilvl w:val="2"/>
          <w:numId w:val="1"/>
        </w:numPr>
      </w:pPr>
      <w:r>
        <w:t>Read</w:t>
      </w:r>
      <w:r w:rsidR="00EE1850">
        <w:t xml:space="preserve"> and annotated</w:t>
      </w:r>
      <w:r>
        <w:t xml:space="preserve"> </w:t>
      </w:r>
      <w:r w:rsidR="00EE1850" w:rsidRPr="00EE1850">
        <w:rPr>
          <w:i/>
        </w:rPr>
        <w:t>Econometric Analysis of Cross Section and Panel Data</w:t>
      </w:r>
      <w:r w:rsidR="00EE1850">
        <w:t xml:space="preserve"> by Jeffery M. Wooldridge</w:t>
      </w:r>
    </w:p>
    <w:p w:rsidR="0019323F" w:rsidRDefault="0019323F" w:rsidP="00EE1850">
      <w:pPr>
        <w:pStyle w:val="ListParagraph"/>
        <w:numPr>
          <w:ilvl w:val="2"/>
          <w:numId w:val="1"/>
        </w:numPr>
      </w:pPr>
      <w:r>
        <w:t>Converted all acquired data into quarterly observations</w:t>
      </w:r>
    </w:p>
    <w:p w:rsidR="0019323F" w:rsidRDefault="0019323F" w:rsidP="00EE1850">
      <w:pPr>
        <w:pStyle w:val="ListParagraph"/>
        <w:numPr>
          <w:ilvl w:val="2"/>
          <w:numId w:val="1"/>
        </w:numPr>
      </w:pPr>
      <w:r>
        <w:t xml:space="preserve">Currently working on developing models in </w:t>
      </w:r>
      <w:proofErr w:type="spellStart"/>
      <w:r>
        <w:t>OxMetrics</w:t>
      </w:r>
      <w:proofErr w:type="spellEnd"/>
    </w:p>
    <w:p w:rsidR="00EE1850" w:rsidRDefault="00EE1850" w:rsidP="00EE1850">
      <w:pPr>
        <w:pStyle w:val="ListParagraph"/>
        <w:numPr>
          <w:ilvl w:val="1"/>
          <w:numId w:val="1"/>
        </w:numPr>
      </w:pPr>
      <w:r>
        <w:t>Is project completed? No, still in the beginning stages of this project. Expanding and advancing rapidly.</w:t>
      </w:r>
    </w:p>
    <w:p w:rsidR="00DD70CF" w:rsidRDefault="00987D14" w:rsidP="00DD70CF">
      <w:pPr>
        <w:pStyle w:val="ListParagraph"/>
        <w:numPr>
          <w:ilvl w:val="0"/>
          <w:numId w:val="1"/>
        </w:numPr>
      </w:pPr>
      <w:r>
        <w:t>Securities Lending</w:t>
      </w:r>
    </w:p>
    <w:p w:rsidR="00DD70CF" w:rsidRDefault="00DD70CF" w:rsidP="00DD70CF">
      <w:pPr>
        <w:pStyle w:val="ListParagraph"/>
        <w:numPr>
          <w:ilvl w:val="1"/>
          <w:numId w:val="1"/>
        </w:numPr>
      </w:pPr>
      <w:r>
        <w:t>Supervising Economists: Cecilia Caglio, Daniel Beltran, Beth Kiser</w:t>
      </w:r>
    </w:p>
    <w:p w:rsidR="00DD70CF" w:rsidRDefault="00DD70CF" w:rsidP="00DD70CF">
      <w:pPr>
        <w:pStyle w:val="ListParagraph"/>
        <w:numPr>
          <w:ilvl w:val="1"/>
          <w:numId w:val="1"/>
        </w:numPr>
      </w:pPr>
      <w:r>
        <w:t>Duties completed:</w:t>
      </w:r>
    </w:p>
    <w:p w:rsidR="006C03C9" w:rsidRDefault="0019323F" w:rsidP="006C03C9">
      <w:pPr>
        <w:pStyle w:val="ListParagraph"/>
        <w:numPr>
          <w:ilvl w:val="2"/>
          <w:numId w:val="1"/>
        </w:numPr>
      </w:pPr>
      <w:r>
        <w:t xml:space="preserve">Submitted requests to </w:t>
      </w:r>
      <w:proofErr w:type="spellStart"/>
      <w:r>
        <w:t>Markit</w:t>
      </w:r>
      <w:proofErr w:type="spellEnd"/>
      <w:r>
        <w:t xml:space="preserve"> for raw data pulls</w:t>
      </w:r>
    </w:p>
    <w:p w:rsidR="0019323F" w:rsidRDefault="0019323F" w:rsidP="006C03C9">
      <w:pPr>
        <w:pStyle w:val="ListParagraph"/>
        <w:numPr>
          <w:ilvl w:val="2"/>
          <w:numId w:val="1"/>
        </w:numPr>
      </w:pPr>
      <w:r>
        <w:t>Created charts for presentation</w:t>
      </w:r>
    </w:p>
    <w:p w:rsidR="006C03C9" w:rsidRDefault="006C03C9" w:rsidP="006C03C9">
      <w:pPr>
        <w:pStyle w:val="ListParagraph"/>
        <w:numPr>
          <w:ilvl w:val="2"/>
          <w:numId w:val="1"/>
        </w:numPr>
      </w:pPr>
      <w:r>
        <w:t>Created charts in excel based on raw data pulled from Markit</w:t>
      </w:r>
    </w:p>
    <w:p w:rsidR="00987D14" w:rsidRDefault="00987D14" w:rsidP="00987D14">
      <w:pPr>
        <w:pStyle w:val="ListParagraph"/>
        <w:numPr>
          <w:ilvl w:val="1"/>
          <w:numId w:val="1"/>
        </w:numPr>
      </w:pPr>
      <w:r>
        <w:t>Is project completed?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>No, currently expanding work. Cecilia and Dan hope to write not just a primer but also an academic paper on Sec Lending.</w:t>
      </w:r>
    </w:p>
    <w:p w:rsidR="00DD70CF" w:rsidRDefault="00DD70CF" w:rsidP="00DD70CF">
      <w:pPr>
        <w:pStyle w:val="ListParagraph"/>
        <w:numPr>
          <w:ilvl w:val="0"/>
          <w:numId w:val="1"/>
        </w:numPr>
      </w:pPr>
      <w:r>
        <w:t>Interest Rate Risk (Financial Implications of Quantitative Easing)</w:t>
      </w:r>
    </w:p>
    <w:p w:rsidR="00DD70CF" w:rsidRDefault="00DD70CF" w:rsidP="00DD70CF">
      <w:pPr>
        <w:pStyle w:val="ListParagraph"/>
        <w:numPr>
          <w:ilvl w:val="1"/>
          <w:numId w:val="1"/>
        </w:numPr>
      </w:pPr>
      <w:r>
        <w:t>Supervising Economist: Mike Kiley</w:t>
      </w:r>
    </w:p>
    <w:p w:rsidR="00DD70CF" w:rsidRDefault="00987D14" w:rsidP="00DD70CF">
      <w:pPr>
        <w:pStyle w:val="ListParagraph"/>
        <w:numPr>
          <w:ilvl w:val="1"/>
          <w:numId w:val="1"/>
        </w:numPr>
      </w:pPr>
      <w:r>
        <w:t>Duties completed:</w:t>
      </w:r>
    </w:p>
    <w:p w:rsidR="00987D14" w:rsidRDefault="006C03C9" w:rsidP="00987D14">
      <w:pPr>
        <w:pStyle w:val="ListParagraph"/>
        <w:numPr>
          <w:ilvl w:val="2"/>
          <w:numId w:val="1"/>
        </w:numPr>
      </w:pPr>
      <w:r>
        <w:t>Built and updated</w:t>
      </w:r>
      <w:r w:rsidR="00987D14">
        <w:t xml:space="preserve"> data set for analysis</w:t>
      </w:r>
    </w:p>
    <w:p w:rsidR="00987D14" w:rsidRDefault="00987D14" w:rsidP="00987D14">
      <w:pPr>
        <w:pStyle w:val="ListParagraph"/>
        <w:numPr>
          <w:ilvl w:val="3"/>
          <w:numId w:val="1"/>
        </w:numPr>
      </w:pPr>
      <w:r>
        <w:t>Written in SAS</w:t>
      </w:r>
    </w:p>
    <w:p w:rsidR="00987D14" w:rsidRDefault="00987D14" w:rsidP="00987D14">
      <w:pPr>
        <w:pStyle w:val="ListParagraph"/>
        <w:numPr>
          <w:ilvl w:val="3"/>
          <w:numId w:val="1"/>
        </w:numPr>
      </w:pPr>
      <w:r>
        <w:t xml:space="preserve">Comprised of FOMC, CRSP and </w:t>
      </w:r>
      <w:proofErr w:type="spellStart"/>
      <w:r>
        <w:t>Fama</w:t>
      </w:r>
      <w:proofErr w:type="spellEnd"/>
      <w:r>
        <w:t>-French data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>Wrote and ran do files for time series analysis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>Produced tables with analysis results</w:t>
      </w:r>
    </w:p>
    <w:p w:rsidR="0019323F" w:rsidRDefault="0019323F" w:rsidP="00987D14">
      <w:pPr>
        <w:pStyle w:val="ListParagraph"/>
        <w:numPr>
          <w:ilvl w:val="2"/>
          <w:numId w:val="1"/>
        </w:numPr>
      </w:pPr>
      <w:r>
        <w:t>Incorporated additional data for analysis</w:t>
      </w:r>
    </w:p>
    <w:p w:rsidR="00987D14" w:rsidRDefault="00987D14" w:rsidP="00987D14">
      <w:pPr>
        <w:pStyle w:val="ListParagraph"/>
        <w:numPr>
          <w:ilvl w:val="1"/>
          <w:numId w:val="1"/>
        </w:numPr>
      </w:pPr>
      <w:r>
        <w:t>Is project completed?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lastRenderedPageBreak/>
        <w:t xml:space="preserve">No, currently expanding project to incorporate </w:t>
      </w:r>
      <w:proofErr w:type="spellStart"/>
      <w:r>
        <w:t>Skander</w:t>
      </w:r>
      <w:proofErr w:type="spellEnd"/>
      <w:r>
        <w:t xml:space="preserve"> Van Den </w:t>
      </w:r>
      <w:proofErr w:type="spellStart"/>
      <w:r>
        <w:t>Huevel’s</w:t>
      </w:r>
      <w:proofErr w:type="spellEnd"/>
      <w:r>
        <w:t xml:space="preserve"> work. Matt and I are coordinating the transfer of the rest of the files. I will also be working on this project to ensure we can replicate the results of the both the 2008 and 2012 papers.</w:t>
      </w:r>
    </w:p>
    <w:p w:rsidR="00987D14" w:rsidRDefault="00987D14" w:rsidP="00987D14">
      <w:pPr>
        <w:pStyle w:val="ListParagraph"/>
        <w:numPr>
          <w:ilvl w:val="0"/>
          <w:numId w:val="1"/>
        </w:numPr>
      </w:pPr>
      <w:r>
        <w:t>FCI packet</w:t>
      </w:r>
    </w:p>
    <w:p w:rsidR="00987D14" w:rsidRDefault="00987D14" w:rsidP="00987D14">
      <w:pPr>
        <w:pStyle w:val="ListParagraph"/>
        <w:numPr>
          <w:ilvl w:val="1"/>
          <w:numId w:val="1"/>
        </w:numPr>
      </w:pPr>
      <w:r>
        <w:t>Supervising Economist: John Schindler</w:t>
      </w:r>
    </w:p>
    <w:p w:rsidR="00987D14" w:rsidRDefault="008E329B" w:rsidP="00987D14">
      <w:pPr>
        <w:pStyle w:val="ListParagraph"/>
        <w:numPr>
          <w:ilvl w:val="1"/>
          <w:numId w:val="1"/>
        </w:numPr>
      </w:pPr>
      <w:r>
        <w:t>Duties completed:</w:t>
      </w:r>
    </w:p>
    <w:p w:rsidR="008E329B" w:rsidRDefault="0019323F" w:rsidP="008E329B">
      <w:pPr>
        <w:pStyle w:val="ListParagraph"/>
        <w:numPr>
          <w:ilvl w:val="2"/>
          <w:numId w:val="1"/>
        </w:numPr>
      </w:pPr>
      <w:r>
        <w:t>Corrected</w:t>
      </w:r>
      <w:r w:rsidR="00121EB2">
        <w:t xml:space="preserve"> code</w:t>
      </w:r>
    </w:p>
    <w:p w:rsidR="00121EB2" w:rsidRDefault="00121EB2" w:rsidP="008E329B">
      <w:pPr>
        <w:pStyle w:val="ListParagraph"/>
        <w:numPr>
          <w:ilvl w:val="2"/>
          <w:numId w:val="1"/>
        </w:numPr>
      </w:pPr>
      <w:r>
        <w:t>Managed the d</w:t>
      </w:r>
      <w:r w:rsidR="00F522A4">
        <w:t>atabase and updated necessary series</w:t>
      </w:r>
    </w:p>
    <w:p w:rsidR="00F522A4" w:rsidRDefault="00F522A4" w:rsidP="008E329B">
      <w:pPr>
        <w:pStyle w:val="ListParagraph"/>
        <w:numPr>
          <w:ilvl w:val="2"/>
          <w:numId w:val="1"/>
        </w:numPr>
      </w:pPr>
      <w:r>
        <w:t>Ran and posted packet daily to OFS website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Is project completed? Yes, my current duties are only maintenance</w:t>
      </w:r>
      <w:r w:rsidR="00483D13">
        <w:t xml:space="preserve"> based</w:t>
      </w:r>
      <w:r>
        <w:t>. I am also still in charge of running the packet daily and coordinating the data updates from NYFRB.</w:t>
      </w:r>
    </w:p>
    <w:p w:rsidR="00F522A4" w:rsidRDefault="00F522A4" w:rsidP="00F522A4">
      <w:pPr>
        <w:pStyle w:val="ListParagraph"/>
        <w:numPr>
          <w:ilvl w:val="0"/>
          <w:numId w:val="1"/>
        </w:numPr>
      </w:pPr>
      <w:r>
        <w:t>Aggregate Leverage Por</w:t>
      </w:r>
      <w:r w:rsidR="00483D13">
        <w:t>t</w:t>
      </w:r>
      <w:r>
        <w:t>folio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Supervising Economist: Rochelle Edge</w:t>
      </w:r>
    </w:p>
    <w:p w:rsidR="00F522A4" w:rsidRDefault="00BA5FCB" w:rsidP="00F522A4">
      <w:pPr>
        <w:pStyle w:val="ListParagraph"/>
        <w:numPr>
          <w:ilvl w:val="1"/>
          <w:numId w:val="1"/>
        </w:numPr>
      </w:pPr>
      <w:r>
        <w:t>Duties completed: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Ran updates of the aggregate leverage portfolio to prepare for QS round in December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Submitted to Rochelle for revisions and changes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Produced final product for QS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Is project completed? Yes, though I still am in charge of running it quarterly.</w:t>
      </w:r>
    </w:p>
    <w:p w:rsidR="00F522A4" w:rsidRDefault="00F522A4" w:rsidP="00F522A4">
      <w:pPr>
        <w:pStyle w:val="ListParagraph"/>
        <w:numPr>
          <w:ilvl w:val="0"/>
          <w:numId w:val="1"/>
        </w:numPr>
      </w:pPr>
      <w:r>
        <w:t>Margin Changes Packet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Supervising Economist: John Schindler</w:t>
      </w:r>
    </w:p>
    <w:p w:rsidR="00F522A4" w:rsidRDefault="00BA5FCB" w:rsidP="00F522A4">
      <w:pPr>
        <w:pStyle w:val="ListParagraph"/>
        <w:numPr>
          <w:ilvl w:val="1"/>
          <w:numId w:val="1"/>
        </w:numPr>
      </w:pPr>
      <w:r>
        <w:t>Duties c</w:t>
      </w:r>
      <w:r w:rsidR="00F522A4">
        <w:t>ompleted</w:t>
      </w:r>
      <w:r>
        <w:t>: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Check for updates to the data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Incorporate updates when available (quarterly)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Is project completed? Yes, though I still am in charge of running it quarterly.</w:t>
      </w:r>
    </w:p>
    <w:p w:rsidR="00BA5FCB" w:rsidRDefault="00BA5FCB" w:rsidP="00BA5FCB">
      <w:pPr>
        <w:pStyle w:val="ListParagraph"/>
        <w:numPr>
          <w:ilvl w:val="0"/>
          <w:numId w:val="1"/>
        </w:numPr>
      </w:pPr>
      <w:r>
        <w:t>QS charting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Supervising Economist: Lead QS Economist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Duties completed: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Worked with lead RA (</w:t>
      </w:r>
      <w:r w:rsidR="00E33593">
        <w:t xml:space="preserve">Joe </w:t>
      </w:r>
      <w:proofErr w:type="spellStart"/>
      <w:r w:rsidR="00E33593">
        <w:t>LaBriola</w:t>
      </w:r>
      <w:proofErr w:type="spellEnd"/>
      <w:r>
        <w:t>) to complete charts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Coded and designed charts for final QS packet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Is project completed? Yes.</w:t>
      </w:r>
    </w:p>
    <w:p w:rsidR="00F522A4" w:rsidRDefault="00F522A4" w:rsidP="00F522A4">
      <w:pPr>
        <w:pStyle w:val="ListParagraph"/>
        <w:numPr>
          <w:ilvl w:val="0"/>
          <w:numId w:val="1"/>
        </w:numPr>
      </w:pPr>
      <w:r>
        <w:t>CCAR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Supervising Economist: Luca Guerrieri</w:t>
      </w:r>
      <w:r w:rsidR="00E33593">
        <w:t xml:space="preserve"> &amp; Rochelle Edge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Duties completed: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 xml:space="preserve">Pulled narratives for review by </w:t>
      </w:r>
      <w:proofErr w:type="spellStart"/>
      <w:r>
        <w:t>Olya</w:t>
      </w:r>
      <w:proofErr w:type="spellEnd"/>
      <w:r>
        <w:t>, Justin and myself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>Reviewed narratives for BHCs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>Compiled spreadsheet with excerpts from narratives for team of reviewers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 xml:space="preserve">Wrote code for </w:t>
      </w:r>
      <w:proofErr w:type="spellStart"/>
      <w:r>
        <w:t>MatLab</w:t>
      </w:r>
      <w:proofErr w:type="spellEnd"/>
      <w:r>
        <w:t xml:space="preserve"> and </w:t>
      </w:r>
      <w:proofErr w:type="spellStart"/>
      <w:r>
        <w:t>Stata</w:t>
      </w:r>
      <w:proofErr w:type="spellEnd"/>
      <w:r>
        <w:t xml:space="preserve"> to analyze BHC stress testing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 xml:space="preserve">Produced charts in </w:t>
      </w:r>
      <w:proofErr w:type="spellStart"/>
      <w:r>
        <w:t>MatLab</w:t>
      </w:r>
      <w:proofErr w:type="spellEnd"/>
      <w:r>
        <w:t xml:space="preserve"> and Excel for BHC stress testing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>Compiled binder</w:t>
      </w:r>
      <w:r w:rsidR="005262C8">
        <w:t xml:space="preserve"> of memos</w:t>
      </w:r>
      <w:r>
        <w:t xml:space="preserve"> for Rochelle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>Coordinated chart insertion for memos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Is project completed? Yes.</w:t>
      </w:r>
      <w:r w:rsidR="00E33593">
        <w:t xml:space="preserve"> But, I still need to work on re-organizing CCAR filing.</w:t>
      </w:r>
    </w:p>
    <w:p w:rsidR="00BA5FCB" w:rsidRDefault="00F522A4" w:rsidP="00E33593">
      <w:pPr>
        <w:pStyle w:val="ListParagraph"/>
        <w:numPr>
          <w:ilvl w:val="0"/>
          <w:numId w:val="1"/>
        </w:numPr>
      </w:pPr>
      <w:r>
        <w:t>Trainings</w:t>
      </w:r>
    </w:p>
    <w:p w:rsidR="00E33593" w:rsidRDefault="00E33593" w:rsidP="00E33593">
      <w:pPr>
        <w:pStyle w:val="ListParagraph"/>
        <w:numPr>
          <w:ilvl w:val="1"/>
          <w:numId w:val="1"/>
        </w:numPr>
      </w:pPr>
      <w:r>
        <w:lastRenderedPageBreak/>
        <w:t>Attended and participated in job candidate presentations</w:t>
      </w:r>
    </w:p>
    <w:p w:rsidR="00E33593" w:rsidRDefault="00E33593" w:rsidP="00E33593">
      <w:pPr>
        <w:pStyle w:val="ListParagraph"/>
        <w:numPr>
          <w:ilvl w:val="0"/>
          <w:numId w:val="1"/>
        </w:numPr>
      </w:pPr>
      <w:r>
        <w:t>RA Recruiting</w:t>
      </w:r>
    </w:p>
    <w:p w:rsidR="00E33593" w:rsidRDefault="00E33593" w:rsidP="00E33593">
      <w:pPr>
        <w:pStyle w:val="ListParagraph"/>
        <w:numPr>
          <w:ilvl w:val="1"/>
          <w:numId w:val="1"/>
        </w:numPr>
      </w:pPr>
      <w:r>
        <w:t>Supervising Economist: Luca Guerrieri</w:t>
      </w:r>
    </w:p>
    <w:p w:rsidR="00E33593" w:rsidRDefault="00E33593" w:rsidP="00E33593">
      <w:pPr>
        <w:pStyle w:val="ListParagraph"/>
        <w:numPr>
          <w:ilvl w:val="1"/>
          <w:numId w:val="1"/>
        </w:numPr>
      </w:pPr>
      <w:r>
        <w:t>Duties completed: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>Reviewed and ranked potential RA candidates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>Interviewed RA candidates as assigned</w:t>
      </w:r>
    </w:p>
    <w:p w:rsidR="00E33593" w:rsidRDefault="0019323F" w:rsidP="00E33593">
      <w:pPr>
        <w:pStyle w:val="ListParagraph"/>
        <w:numPr>
          <w:ilvl w:val="1"/>
          <w:numId w:val="1"/>
        </w:numPr>
      </w:pPr>
      <w:r>
        <w:t>Is project completed? Yes,</w:t>
      </w:r>
      <w:r w:rsidR="00E33593">
        <w:t xml:space="preserve"> RA recruiting is </w:t>
      </w:r>
      <w:r>
        <w:t>finished for the season</w:t>
      </w:r>
      <w:r w:rsidR="00E33593">
        <w:t>.</w:t>
      </w:r>
    </w:p>
    <w:p w:rsidR="0019323F" w:rsidRDefault="0019323F" w:rsidP="0019323F">
      <w:pPr>
        <w:pStyle w:val="ListParagraph"/>
        <w:numPr>
          <w:ilvl w:val="0"/>
          <w:numId w:val="1"/>
        </w:numPr>
      </w:pPr>
      <w:r>
        <w:t>DFAST spreadsheets</w:t>
      </w:r>
    </w:p>
    <w:p w:rsidR="0019323F" w:rsidRDefault="0019323F" w:rsidP="0019323F">
      <w:pPr>
        <w:pStyle w:val="ListParagraph"/>
        <w:numPr>
          <w:ilvl w:val="1"/>
          <w:numId w:val="1"/>
        </w:numPr>
      </w:pPr>
      <w:r>
        <w:t xml:space="preserve">Supervising Economist: Mike </w:t>
      </w:r>
      <w:proofErr w:type="spellStart"/>
      <w:r>
        <w:t>Kiley</w:t>
      </w:r>
      <w:proofErr w:type="spellEnd"/>
    </w:p>
    <w:p w:rsidR="0019323F" w:rsidRDefault="0019323F" w:rsidP="0019323F">
      <w:pPr>
        <w:pStyle w:val="ListParagraph"/>
        <w:numPr>
          <w:ilvl w:val="1"/>
          <w:numId w:val="1"/>
        </w:numPr>
      </w:pPr>
      <w:r>
        <w:t>Duties completed:</w:t>
      </w:r>
    </w:p>
    <w:p w:rsidR="0019323F" w:rsidRDefault="0019323F" w:rsidP="0019323F">
      <w:pPr>
        <w:pStyle w:val="ListParagraph"/>
        <w:numPr>
          <w:ilvl w:val="2"/>
          <w:numId w:val="1"/>
        </w:numPr>
      </w:pPr>
      <w:r>
        <w:t>Updated spreadsheets to current quarter</w:t>
      </w:r>
    </w:p>
    <w:p w:rsidR="0019323F" w:rsidRDefault="0019323F" w:rsidP="0019323F">
      <w:pPr>
        <w:pStyle w:val="ListParagraph"/>
        <w:numPr>
          <w:ilvl w:val="2"/>
          <w:numId w:val="1"/>
        </w:numPr>
      </w:pPr>
      <w:r>
        <w:t>Linked all observations in spreadsheets to expedite updating process in the future</w:t>
      </w:r>
    </w:p>
    <w:p w:rsidR="0019323F" w:rsidRDefault="0019323F" w:rsidP="0019323F">
      <w:pPr>
        <w:pStyle w:val="ListParagraph"/>
        <w:numPr>
          <w:ilvl w:val="2"/>
          <w:numId w:val="1"/>
        </w:numPr>
      </w:pPr>
      <w:r>
        <w:t>Converted approved spreadsheets to .</w:t>
      </w:r>
      <w:proofErr w:type="spellStart"/>
      <w:r>
        <w:t>csv</w:t>
      </w:r>
      <w:proofErr w:type="spellEnd"/>
      <w:r>
        <w:t xml:space="preserve"> files and updated variable names</w:t>
      </w:r>
    </w:p>
    <w:p w:rsidR="0019323F" w:rsidRDefault="0019323F" w:rsidP="0019323F">
      <w:pPr>
        <w:pStyle w:val="ListParagraph"/>
        <w:numPr>
          <w:ilvl w:val="2"/>
          <w:numId w:val="1"/>
        </w:numPr>
      </w:pPr>
      <w:r>
        <w:t>Coordinated transfer with Mike Carlson in BS&amp;R</w:t>
      </w:r>
      <w:bookmarkStart w:id="0" w:name="_GoBack"/>
      <w:bookmarkEnd w:id="0"/>
    </w:p>
    <w:sectPr w:rsidR="0019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251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ED"/>
    <w:rsid w:val="000253D2"/>
    <w:rsid w:val="00121EB2"/>
    <w:rsid w:val="0019323F"/>
    <w:rsid w:val="002255B2"/>
    <w:rsid w:val="003C0434"/>
    <w:rsid w:val="00430013"/>
    <w:rsid w:val="00483D13"/>
    <w:rsid w:val="005262C8"/>
    <w:rsid w:val="006C03C9"/>
    <w:rsid w:val="008E329B"/>
    <w:rsid w:val="0098738B"/>
    <w:rsid w:val="00987D14"/>
    <w:rsid w:val="009F48ED"/>
    <w:rsid w:val="00BA5FCB"/>
    <w:rsid w:val="00CE425D"/>
    <w:rsid w:val="00DD70CF"/>
    <w:rsid w:val="00E33593"/>
    <w:rsid w:val="00EE1850"/>
    <w:rsid w:val="00F5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8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8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8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8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ABF64-D526-4CD7-AB2C-EE10B080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319CF8E0</Template>
  <TotalTime>11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7</cp:revision>
  <dcterms:created xsi:type="dcterms:W3CDTF">2013-03-14T20:59:00Z</dcterms:created>
  <dcterms:modified xsi:type="dcterms:W3CDTF">2013-04-03T14:19:00Z</dcterms:modified>
</cp:coreProperties>
</file>