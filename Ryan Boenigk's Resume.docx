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4B" w:rsidRDefault="00A077F1">
      <w:pPr>
        <w:pStyle w:val="Title"/>
        <w:rPr>
          <w:rFonts w:ascii="GoudyOlSt BT" w:hAnsi="GoudyOlSt BT"/>
          <w:sz w:val="52"/>
        </w:rPr>
      </w:pPr>
      <w:r>
        <w:rPr>
          <w:rFonts w:ascii="GoudyOlSt BT" w:hAnsi="GoudyOlSt BT"/>
          <w:sz w:val="52"/>
        </w:rPr>
        <w:t>Ryan Boenigk</w:t>
      </w:r>
    </w:p>
    <w:p w:rsidR="00E22C4B" w:rsidRDefault="00A077F1">
      <w:r>
        <w:t>4104 Lakeland</w:t>
      </w:r>
      <w:r w:rsidR="00162C07">
        <w:t xml:space="preserve">    </w:t>
      </w:r>
      <w:r>
        <w:t>College Station, TX 77845</w:t>
      </w:r>
      <w:r w:rsidR="00162C07">
        <w:t xml:space="preserve">     </w:t>
      </w:r>
      <w:r>
        <w:t xml:space="preserve">(979) </w:t>
      </w:r>
      <w:r w:rsidR="00ED75AD">
        <w:t>571-4255</w:t>
      </w:r>
      <w:r w:rsidR="00162C07">
        <w:t xml:space="preserve">    </w:t>
      </w:r>
      <w:r>
        <w:t>ryanboenigk@live.com</w:t>
      </w:r>
    </w:p>
    <w:p w:rsidR="00E22C4B" w:rsidRDefault="00E22C4B"/>
    <w:p w:rsidR="00E22C4B" w:rsidRDefault="00A077F1">
      <w:r>
        <w:rPr>
          <w:b/>
          <w:bCs/>
        </w:rPr>
        <w:t>Education</w:t>
      </w:r>
      <w:r>
        <w:t xml:space="preserve">: </w:t>
      </w:r>
      <w:r>
        <w:tab/>
      </w:r>
    </w:p>
    <w:p w:rsidR="00E22C4B" w:rsidRDefault="00B61838" w:rsidP="00162C07">
      <w:pPr>
        <w:ind w:left="1440"/>
      </w:pPr>
      <w:r>
        <w:t>2010-Present Texas A&amp;M University</w:t>
      </w:r>
    </w:p>
    <w:p w:rsidR="00A077F1" w:rsidRDefault="00A077F1" w:rsidP="00162C07">
      <w:pPr>
        <w:ind w:left="1440"/>
      </w:pPr>
      <w:r>
        <w:t>International Studies Major, Spanish Minor</w:t>
      </w:r>
    </w:p>
    <w:p w:rsidR="00E22C4B" w:rsidRDefault="00A077F1" w:rsidP="00162C07">
      <w:pPr>
        <w:ind w:left="1440"/>
      </w:pPr>
      <w:r>
        <w:t>College Station, Texas</w:t>
      </w:r>
    </w:p>
    <w:p w:rsidR="00E22C4B" w:rsidRDefault="00B61838" w:rsidP="00162C07">
      <w:pPr>
        <w:ind w:left="1440"/>
      </w:pPr>
      <w:r>
        <w:t>Diploma</w:t>
      </w:r>
      <w:r w:rsidR="007804A5">
        <w:t>, Bachelor of Arts,</w:t>
      </w:r>
      <w:bookmarkStart w:id="0" w:name="_GoBack"/>
      <w:bookmarkEnd w:id="0"/>
      <w:r>
        <w:t xml:space="preserve"> expected May 2014</w:t>
      </w:r>
    </w:p>
    <w:p w:rsidR="00E22C4B" w:rsidRDefault="00B61838" w:rsidP="00162C07">
      <w:pPr>
        <w:ind w:left="1440"/>
      </w:pPr>
      <w:r>
        <w:t>GPA: 2.3</w:t>
      </w:r>
    </w:p>
    <w:p w:rsidR="00E22C4B" w:rsidRDefault="00E22C4B"/>
    <w:p w:rsidR="00B61838" w:rsidRPr="00B61838" w:rsidRDefault="00A077F1" w:rsidP="003542C0">
      <w:pPr>
        <w:rPr>
          <w:bCs/>
        </w:rPr>
      </w:pPr>
      <w:r>
        <w:rPr>
          <w:b/>
          <w:bCs/>
        </w:rPr>
        <w:t>Courses:</w:t>
      </w:r>
      <w:r>
        <w:rPr>
          <w:b/>
          <w:bCs/>
        </w:rPr>
        <w:tab/>
      </w:r>
      <w:r w:rsidR="00B61838">
        <w:rPr>
          <w:bCs/>
        </w:rPr>
        <w:t xml:space="preserve">Spanish </w:t>
      </w:r>
      <w:r w:rsidR="003542C0">
        <w:rPr>
          <w:bCs/>
        </w:rPr>
        <w:t>101, 102, 201, 202 Introductory Language and g</w:t>
      </w:r>
      <w:r w:rsidR="00BA603D">
        <w:rPr>
          <w:bCs/>
        </w:rPr>
        <w:t>r</w:t>
      </w:r>
      <w:r w:rsidR="003542C0">
        <w:rPr>
          <w:bCs/>
        </w:rPr>
        <w:t>ammar</w:t>
      </w:r>
    </w:p>
    <w:p w:rsidR="008D02D1" w:rsidRPr="00B61838" w:rsidRDefault="00B61838" w:rsidP="00162C07">
      <w:pPr>
        <w:rPr>
          <w:bCs/>
        </w:rPr>
      </w:pPr>
      <w:r w:rsidRPr="00B61838">
        <w:rPr>
          <w:bCs/>
        </w:rPr>
        <w:tab/>
      </w:r>
      <w:r w:rsidRPr="00B61838">
        <w:rPr>
          <w:bCs/>
        </w:rPr>
        <w:tab/>
        <w:t>Spanish 320</w:t>
      </w:r>
      <w:r w:rsidR="008D02D1">
        <w:rPr>
          <w:bCs/>
        </w:rPr>
        <w:t xml:space="preserve"> – Introduction to Hispanic Literature</w:t>
      </w:r>
    </w:p>
    <w:p w:rsidR="00B61838" w:rsidRDefault="00B61838" w:rsidP="00162C07">
      <w:pPr>
        <w:rPr>
          <w:bCs/>
        </w:rPr>
      </w:pPr>
      <w:r w:rsidRPr="00B61838">
        <w:rPr>
          <w:bCs/>
        </w:rPr>
        <w:tab/>
      </w:r>
      <w:r w:rsidRPr="00B61838">
        <w:rPr>
          <w:bCs/>
        </w:rPr>
        <w:tab/>
      </w:r>
    </w:p>
    <w:p w:rsidR="00162C07" w:rsidRDefault="00162C07" w:rsidP="00162C07">
      <w:pPr>
        <w:rPr>
          <w:bCs/>
        </w:rPr>
      </w:pPr>
      <w:r w:rsidRPr="002E43EC">
        <w:rPr>
          <w:b/>
          <w:bCs/>
        </w:rPr>
        <w:tab/>
      </w:r>
      <w:r w:rsidRPr="002E43EC">
        <w:rPr>
          <w:b/>
          <w:bCs/>
        </w:rPr>
        <w:tab/>
        <w:t>Future Courses:</w:t>
      </w:r>
      <w:r w:rsidR="002E43EC">
        <w:rPr>
          <w:b/>
          <w:bCs/>
        </w:rPr>
        <w:tab/>
      </w:r>
      <w:r w:rsidR="002E43EC">
        <w:rPr>
          <w:bCs/>
        </w:rPr>
        <w:t>Spanish 302</w:t>
      </w:r>
      <w:r w:rsidR="00671292">
        <w:rPr>
          <w:bCs/>
        </w:rPr>
        <w:t xml:space="preserve"> – Advanced Grammar</w:t>
      </w:r>
    </w:p>
    <w:p w:rsidR="002E43EC" w:rsidRDefault="002E43EC" w:rsidP="002E43EC">
      <w:pPr>
        <w:ind w:left="3600"/>
        <w:rPr>
          <w:bCs/>
        </w:rPr>
      </w:pPr>
      <w:r>
        <w:rPr>
          <w:bCs/>
        </w:rPr>
        <w:t>Spanish 303</w:t>
      </w:r>
      <w:r w:rsidR="00671292">
        <w:rPr>
          <w:bCs/>
        </w:rPr>
        <w:t xml:space="preserve"> – Composition and Conversation</w:t>
      </w:r>
    </w:p>
    <w:p w:rsidR="00E22C4B" w:rsidRDefault="00B75D5F" w:rsidP="008D02D1">
      <w:pPr>
        <w:ind w:left="3600"/>
        <w:rPr>
          <w:bCs/>
        </w:rPr>
      </w:pPr>
      <w:r>
        <w:rPr>
          <w:bCs/>
        </w:rPr>
        <w:t>Spanish 310</w:t>
      </w:r>
      <w:r w:rsidR="00671292">
        <w:rPr>
          <w:bCs/>
        </w:rPr>
        <w:t xml:space="preserve"> </w:t>
      </w:r>
      <w:r w:rsidR="004F6316">
        <w:rPr>
          <w:bCs/>
        </w:rPr>
        <w:t>–</w:t>
      </w:r>
      <w:r w:rsidR="00671292">
        <w:rPr>
          <w:bCs/>
        </w:rPr>
        <w:t xml:space="preserve"> </w:t>
      </w:r>
      <w:r w:rsidR="008D02D1">
        <w:rPr>
          <w:bCs/>
        </w:rPr>
        <w:t>Oral Expressions</w:t>
      </w:r>
    </w:p>
    <w:p w:rsidR="008D02D1" w:rsidRPr="008D02D1" w:rsidRDefault="008D02D1" w:rsidP="008D02D1">
      <w:pPr>
        <w:ind w:left="3600"/>
        <w:rPr>
          <w:bCs/>
        </w:rPr>
      </w:pPr>
    </w:p>
    <w:p w:rsidR="00E22C4B" w:rsidRDefault="00A077F1">
      <w:pPr>
        <w:rPr>
          <w:b/>
          <w:bCs/>
        </w:rPr>
      </w:pPr>
      <w:r>
        <w:rPr>
          <w:b/>
          <w:bCs/>
        </w:rPr>
        <w:t>Work Experience:</w:t>
      </w:r>
      <w:r>
        <w:rPr>
          <w:b/>
          <w:bCs/>
        </w:rPr>
        <w:tab/>
      </w:r>
    </w:p>
    <w:p w:rsidR="00E22C4B" w:rsidRDefault="00B61838">
      <w:pPr>
        <w:ind w:left="1440"/>
      </w:pPr>
      <w:r>
        <w:t>Summers</w:t>
      </w:r>
      <w:r w:rsidR="00A077F1">
        <w:t xml:space="preserve"> 2009</w:t>
      </w:r>
      <w:r>
        <w:t>-2011</w:t>
      </w:r>
      <w:r w:rsidR="00A077F1">
        <w:t>, Neutral Posture, Bryan, TX, Assistant</w:t>
      </w:r>
    </w:p>
    <w:p w:rsidR="00E22C4B" w:rsidRDefault="00A077F1">
      <w:pPr>
        <w:numPr>
          <w:ilvl w:val="0"/>
          <w:numId w:val="1"/>
        </w:numPr>
        <w:tabs>
          <w:tab w:val="clear" w:pos="2880"/>
          <w:tab w:val="num" w:pos="2160"/>
        </w:tabs>
        <w:ind w:left="2160"/>
      </w:pPr>
      <w:r>
        <w:t xml:space="preserve">Efficiently sorted purchase orders, packing lists, and </w:t>
      </w:r>
      <w:r w:rsidR="007555BC">
        <w:t>office</w:t>
      </w:r>
      <w:r>
        <w:t xml:space="preserve"> supplies</w:t>
      </w:r>
    </w:p>
    <w:p w:rsidR="00E22C4B" w:rsidRDefault="00A077F1" w:rsidP="00287119">
      <w:pPr>
        <w:numPr>
          <w:ilvl w:val="0"/>
          <w:numId w:val="1"/>
        </w:numPr>
        <w:tabs>
          <w:tab w:val="clear" w:pos="2880"/>
          <w:tab w:val="num" w:pos="2160"/>
        </w:tabs>
        <w:ind w:left="2160"/>
      </w:pPr>
      <w:r>
        <w:t>Effectively entered data and criteria into an Internet based information system</w:t>
      </w:r>
    </w:p>
    <w:p w:rsidR="00E22C4B" w:rsidRDefault="00E22C4B">
      <w:pPr>
        <w:ind w:left="2520"/>
      </w:pPr>
    </w:p>
    <w:p w:rsidR="00E22C4B" w:rsidRDefault="00D57FDA">
      <w:pPr>
        <w:pStyle w:val="Heading1"/>
      </w:pPr>
      <w:r>
        <w:t>Extra-Curricular</w:t>
      </w:r>
      <w:r w:rsidR="00A077F1">
        <w:t xml:space="preserve"> Activities:</w:t>
      </w:r>
      <w:r w:rsidR="00A077F1">
        <w:tab/>
      </w:r>
      <w:r w:rsidR="00A077F1">
        <w:tab/>
      </w:r>
    </w:p>
    <w:p w:rsidR="00B61838" w:rsidRDefault="00B61838" w:rsidP="0010443E">
      <w:pPr>
        <w:pStyle w:val="Heading1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Study Abroad Costa Rica, 12 hours earned Spanish credits, </w:t>
      </w:r>
      <w:proofErr w:type="gramStart"/>
      <w:r>
        <w:rPr>
          <w:b w:val="0"/>
        </w:rPr>
        <w:t>Summer</w:t>
      </w:r>
      <w:proofErr w:type="gramEnd"/>
      <w:r>
        <w:rPr>
          <w:b w:val="0"/>
        </w:rPr>
        <w:t xml:space="preserve"> 2012</w:t>
      </w:r>
    </w:p>
    <w:p w:rsidR="0010443E" w:rsidRDefault="0010443E" w:rsidP="0010443E">
      <w:pPr>
        <w:pStyle w:val="ListParagraph"/>
        <w:numPr>
          <w:ilvl w:val="1"/>
          <w:numId w:val="4"/>
        </w:numPr>
      </w:pPr>
      <w:r>
        <w:t>Effectively communicated in Spanish</w:t>
      </w:r>
    </w:p>
    <w:p w:rsidR="0010443E" w:rsidRPr="0010443E" w:rsidRDefault="00BB1DD9" w:rsidP="0010443E">
      <w:pPr>
        <w:pStyle w:val="ListParagraph"/>
        <w:numPr>
          <w:ilvl w:val="1"/>
          <w:numId w:val="4"/>
        </w:numPr>
      </w:pPr>
      <w:r>
        <w:t xml:space="preserve">Effectively </w:t>
      </w:r>
      <w:r w:rsidR="00F10ED9">
        <w:t>interacted and integrated into a foreign culture</w:t>
      </w:r>
    </w:p>
    <w:p w:rsidR="0010443E" w:rsidRDefault="00ED75AD" w:rsidP="0010443E">
      <w:pPr>
        <w:pStyle w:val="Heading1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Texas </w:t>
      </w:r>
      <w:proofErr w:type="gramStart"/>
      <w:r>
        <w:rPr>
          <w:b w:val="0"/>
        </w:rPr>
        <w:t>A&amp;M</w:t>
      </w:r>
      <w:proofErr w:type="gramEnd"/>
      <w:r>
        <w:rPr>
          <w:b w:val="0"/>
        </w:rPr>
        <w:t xml:space="preserve"> Singing Cadets </w:t>
      </w:r>
      <w:r w:rsidR="00B61838">
        <w:rPr>
          <w:b w:val="0"/>
        </w:rPr>
        <w:t>Old Man, earned leadership position, Fall 2011-Present</w:t>
      </w:r>
    </w:p>
    <w:p w:rsidR="00A028C9" w:rsidRDefault="00A028C9" w:rsidP="0010443E">
      <w:pPr>
        <w:pStyle w:val="ListParagraph"/>
        <w:numPr>
          <w:ilvl w:val="1"/>
          <w:numId w:val="4"/>
        </w:numPr>
      </w:pPr>
      <w:r>
        <w:t>Gained better leadership skills</w:t>
      </w:r>
    </w:p>
    <w:p w:rsidR="00202505" w:rsidRPr="0010443E" w:rsidRDefault="00202505" w:rsidP="00287119">
      <w:pPr>
        <w:pStyle w:val="ListParagraph"/>
        <w:numPr>
          <w:ilvl w:val="1"/>
          <w:numId w:val="4"/>
        </w:numPr>
      </w:pPr>
      <w:r>
        <w:t>Teach, lead, and guide new members</w:t>
      </w:r>
    </w:p>
    <w:p w:rsidR="00E22C4B" w:rsidRDefault="00ED75AD" w:rsidP="0010443E">
      <w:pPr>
        <w:pStyle w:val="Heading1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Texas </w:t>
      </w:r>
      <w:proofErr w:type="gramStart"/>
      <w:r>
        <w:rPr>
          <w:b w:val="0"/>
        </w:rPr>
        <w:t>A&amp;M</w:t>
      </w:r>
      <w:proofErr w:type="gramEnd"/>
      <w:r>
        <w:rPr>
          <w:b w:val="0"/>
        </w:rPr>
        <w:t xml:space="preserve"> Singing Cadets </w:t>
      </w:r>
      <w:r w:rsidR="00B61838">
        <w:rPr>
          <w:b w:val="0"/>
        </w:rPr>
        <w:t>Buffo Representative, peer elected leadership position, Spring 2011</w:t>
      </w:r>
    </w:p>
    <w:p w:rsidR="00287119" w:rsidRDefault="00287119" w:rsidP="00287119">
      <w:pPr>
        <w:pStyle w:val="ListParagraph"/>
        <w:numPr>
          <w:ilvl w:val="1"/>
          <w:numId w:val="4"/>
        </w:numPr>
      </w:pPr>
      <w:r>
        <w:t xml:space="preserve">Teach and lead new members on set ups, teardowns, and  how </w:t>
      </w:r>
      <w:proofErr w:type="spellStart"/>
      <w:r>
        <w:t>tp</w:t>
      </w:r>
      <w:proofErr w:type="spellEnd"/>
      <w:r>
        <w:t xml:space="preserve"> be a leader</w:t>
      </w:r>
    </w:p>
    <w:p w:rsidR="0010443E" w:rsidRDefault="00202505" w:rsidP="0010443E">
      <w:pPr>
        <w:pStyle w:val="ListParagraph"/>
        <w:numPr>
          <w:ilvl w:val="1"/>
          <w:numId w:val="4"/>
        </w:numPr>
      </w:pPr>
      <w:r>
        <w:t>Effectively and efficiently lead peers</w:t>
      </w:r>
      <w:r w:rsidR="00793FD8">
        <w:t xml:space="preserve"> in all activities</w:t>
      </w:r>
    </w:p>
    <w:p w:rsidR="00793FD8" w:rsidRDefault="00793FD8" w:rsidP="00793FD8">
      <w:pPr>
        <w:pStyle w:val="ListParagraph"/>
        <w:numPr>
          <w:ilvl w:val="2"/>
          <w:numId w:val="4"/>
        </w:numPr>
      </w:pPr>
      <w:r>
        <w:t>Delegated, assigned, and managed necessary duties</w:t>
      </w:r>
    </w:p>
    <w:p w:rsidR="00202505" w:rsidRPr="0010443E" w:rsidRDefault="00202505" w:rsidP="00287119">
      <w:pPr>
        <w:pStyle w:val="ListParagraph"/>
        <w:numPr>
          <w:ilvl w:val="1"/>
          <w:numId w:val="4"/>
        </w:numPr>
      </w:pPr>
      <w:r>
        <w:t>Quickly, efficiently, and effectively lead set up and teardown of over 40 performances</w:t>
      </w:r>
    </w:p>
    <w:sectPr w:rsidR="00202505" w:rsidRPr="0010443E" w:rsidSect="00E22C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zook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3582"/>
    <w:multiLevelType w:val="hybridMultilevel"/>
    <w:tmpl w:val="0932408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>
    <w:nsid w:val="0B625764"/>
    <w:multiLevelType w:val="hybridMultilevel"/>
    <w:tmpl w:val="E574340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35391AD1"/>
    <w:multiLevelType w:val="hybridMultilevel"/>
    <w:tmpl w:val="C0F048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C362F6A"/>
    <w:multiLevelType w:val="hybridMultilevel"/>
    <w:tmpl w:val="481E15A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72"/>
    <w:rsid w:val="000C113A"/>
    <w:rsid w:val="0010443E"/>
    <w:rsid w:val="00162C07"/>
    <w:rsid w:val="00202505"/>
    <w:rsid w:val="00287119"/>
    <w:rsid w:val="002E43EC"/>
    <w:rsid w:val="003542C0"/>
    <w:rsid w:val="00482C72"/>
    <w:rsid w:val="004F6316"/>
    <w:rsid w:val="00671292"/>
    <w:rsid w:val="006A2371"/>
    <w:rsid w:val="007555BC"/>
    <w:rsid w:val="007804A5"/>
    <w:rsid w:val="00793FD8"/>
    <w:rsid w:val="007C44C5"/>
    <w:rsid w:val="008D02D1"/>
    <w:rsid w:val="0090004F"/>
    <w:rsid w:val="00A028C9"/>
    <w:rsid w:val="00A077F1"/>
    <w:rsid w:val="00A93AB5"/>
    <w:rsid w:val="00B61838"/>
    <w:rsid w:val="00B75D5F"/>
    <w:rsid w:val="00BA603D"/>
    <w:rsid w:val="00BB1DD9"/>
    <w:rsid w:val="00D57FDA"/>
    <w:rsid w:val="00D70341"/>
    <w:rsid w:val="00E22C4B"/>
    <w:rsid w:val="00ED75AD"/>
    <w:rsid w:val="00F1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C4B"/>
    <w:rPr>
      <w:sz w:val="24"/>
      <w:szCs w:val="24"/>
    </w:rPr>
  </w:style>
  <w:style w:type="paragraph" w:styleId="Heading1">
    <w:name w:val="heading 1"/>
    <w:basedOn w:val="Normal"/>
    <w:next w:val="Normal"/>
    <w:qFormat/>
    <w:rsid w:val="00E22C4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22C4B"/>
    <w:rPr>
      <w:color w:val="0000FF"/>
      <w:u w:val="single"/>
    </w:rPr>
  </w:style>
  <w:style w:type="paragraph" w:styleId="Title">
    <w:name w:val="Title"/>
    <w:basedOn w:val="Normal"/>
    <w:qFormat/>
    <w:rsid w:val="00E22C4B"/>
    <w:pPr>
      <w:jc w:val="center"/>
    </w:pPr>
    <w:rPr>
      <w:rFonts w:ascii="Bazooka" w:hAnsi="Bazooka"/>
      <w:sz w:val="36"/>
    </w:rPr>
  </w:style>
  <w:style w:type="paragraph" w:styleId="ListParagraph">
    <w:name w:val="List Paragraph"/>
    <w:basedOn w:val="Normal"/>
    <w:uiPriority w:val="34"/>
    <w:qFormat/>
    <w:rsid w:val="00104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C4B"/>
    <w:rPr>
      <w:sz w:val="24"/>
      <w:szCs w:val="24"/>
    </w:rPr>
  </w:style>
  <w:style w:type="paragraph" w:styleId="Heading1">
    <w:name w:val="heading 1"/>
    <w:basedOn w:val="Normal"/>
    <w:next w:val="Normal"/>
    <w:qFormat/>
    <w:rsid w:val="00E22C4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22C4B"/>
    <w:rPr>
      <w:color w:val="0000FF"/>
      <w:u w:val="single"/>
    </w:rPr>
  </w:style>
  <w:style w:type="paragraph" w:styleId="Title">
    <w:name w:val="Title"/>
    <w:basedOn w:val="Normal"/>
    <w:qFormat/>
    <w:rsid w:val="00E22C4B"/>
    <w:pPr>
      <w:jc w:val="center"/>
    </w:pPr>
    <w:rPr>
      <w:rFonts w:ascii="Bazooka" w:hAnsi="Bazooka"/>
      <w:sz w:val="36"/>
    </w:rPr>
  </w:style>
  <w:style w:type="paragraph" w:styleId="ListParagraph">
    <w:name w:val="List Paragraph"/>
    <w:basedOn w:val="Normal"/>
    <w:uiPriority w:val="34"/>
    <w:qFormat/>
    <w:rsid w:val="0010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70DA0-2426-4909-A4E7-26B0F31E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961E58DC</Template>
  <TotalTime>273</TotalTime>
  <Pages>1</Pages>
  <Words>201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Ryan Boenigk</vt:lpstr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Boenigk</dc:title>
  <dc:creator>Ryan Boenigk</dc:creator>
  <cp:lastModifiedBy>Rachel E Boenigk</cp:lastModifiedBy>
  <cp:revision>4</cp:revision>
  <cp:lastPrinted>2009-09-02T01:12:00Z</cp:lastPrinted>
  <dcterms:created xsi:type="dcterms:W3CDTF">2012-12-17T16:32:00Z</dcterms:created>
  <dcterms:modified xsi:type="dcterms:W3CDTF">2012-12-17T21:05:00Z</dcterms:modified>
</cp:coreProperties>
</file>